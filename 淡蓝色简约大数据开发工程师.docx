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1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235585</wp:posOffset>
                </wp:positionV>
                <wp:extent cx="6466840" cy="396240"/>
                <wp:effectExtent l="0" t="0" r="10160" b="3175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0" cy="396240"/>
                          <a:chOff x="3633" y="1448"/>
                          <a:chExt cx="10184" cy="624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3633" y="1448"/>
                            <a:ext cx="10184" cy="624"/>
                            <a:chOff x="5109" y="6315"/>
                            <a:chExt cx="10184" cy="624"/>
                          </a:xfrm>
                        </wpg:grpSpPr>
                        <wpg:grpSp>
                          <wpg:cNvPr id="40" name="组合 21"/>
                          <wpg:cNvGrpSpPr/>
                          <wpg:grpSpPr>
                            <a:xfrm>
                              <a:off x="5109" y="6430"/>
                              <a:ext cx="10184" cy="467"/>
                              <a:chOff x="5109" y="6430"/>
                              <a:chExt cx="10184" cy="467"/>
                            </a:xfrm>
                          </wpg:grpSpPr>
                          <wps:wsp>
                            <wps:cNvPr id="42" name="直接连接符 6"/>
                            <wps:cNvCnPr/>
                            <wps:spPr>
                              <a:xfrm>
                                <a:off x="7251" y="6880"/>
                                <a:ext cx="8042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CB7D8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平行四边形 87"/>
                            <wps:cNvSpPr/>
                            <wps:spPr>
                              <a:xfrm>
                                <a:off x="5109" y="6430"/>
                                <a:ext cx="2268" cy="4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8DA1C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6" name="TextBox 83"/>
                          <wps:cNvSpPr txBox="1"/>
                          <wps:spPr bwMode="auto">
                            <a:xfrm>
                              <a:off x="5510" y="6315"/>
                              <a:ext cx="1685" cy="6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jc w:val="both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1049" name="图形 77"/>
                        <wps:cNvSpPr/>
                        <wps:spPr>
                          <a:xfrm>
                            <a:off x="3678" y="1598"/>
                            <a:ext cx="402" cy="402"/>
                          </a:xfrm>
                          <a:custGeom>
                            <a:avLst/>
                            <a:gdLst>
                              <a:gd name="connsiteX0" fmla="*/ 512866 w 557532"/>
                              <a:gd name="connsiteY0" fmla="*/ 429584 h 556982"/>
                              <a:gd name="connsiteX1" fmla="*/ 526899 w 557532"/>
                              <a:gd name="connsiteY1" fmla="*/ 405220 h 556982"/>
                              <a:gd name="connsiteX2" fmla="*/ 529826 w 557532"/>
                              <a:gd name="connsiteY2" fmla="*/ 399120 h 556982"/>
                              <a:gd name="connsiteX3" fmla="*/ 538817 w 557532"/>
                              <a:gd name="connsiteY3" fmla="*/ 378388 h 556982"/>
                              <a:gd name="connsiteX4" fmla="*/ 541990 w 557532"/>
                              <a:gd name="connsiteY4" fmla="*/ 369785 h 556982"/>
                              <a:gd name="connsiteX5" fmla="*/ 548017 w 557532"/>
                              <a:gd name="connsiteY5" fmla="*/ 349864 h 556982"/>
                              <a:gd name="connsiteX6" fmla="*/ 550524 w 557532"/>
                              <a:gd name="connsiteY6" fmla="*/ 340167 h 556982"/>
                              <a:gd name="connsiteX7" fmla="*/ 554298 w 557532"/>
                              <a:gd name="connsiteY7" fmla="*/ 318977 h 556982"/>
                              <a:gd name="connsiteX8" fmla="*/ 555708 w 557532"/>
                              <a:gd name="connsiteY8" fmla="*/ 309809 h 556982"/>
                              <a:gd name="connsiteX9" fmla="*/ 557537 w 557532"/>
                              <a:gd name="connsiteY9" fmla="*/ 278781 h 556982"/>
                              <a:gd name="connsiteX10" fmla="*/ 278781 w 557532"/>
                              <a:gd name="connsiteY10" fmla="*/ 24 h 556982"/>
                              <a:gd name="connsiteX11" fmla="*/ 24 w 557532"/>
                              <a:gd name="connsiteY11" fmla="*/ 278746 h 556982"/>
                              <a:gd name="connsiteX12" fmla="*/ 1857 w 557532"/>
                              <a:gd name="connsiteY12" fmla="*/ 309774 h 556982"/>
                              <a:gd name="connsiteX13" fmla="*/ 3268 w 557532"/>
                              <a:gd name="connsiteY13" fmla="*/ 318977 h 556982"/>
                              <a:gd name="connsiteX14" fmla="*/ 7040 w 557532"/>
                              <a:gd name="connsiteY14" fmla="*/ 340097 h 556982"/>
                              <a:gd name="connsiteX15" fmla="*/ 9544 w 557532"/>
                              <a:gd name="connsiteY15" fmla="*/ 349828 h 556982"/>
                              <a:gd name="connsiteX16" fmla="*/ 15573 w 557532"/>
                              <a:gd name="connsiteY16" fmla="*/ 369750 h 556982"/>
                              <a:gd name="connsiteX17" fmla="*/ 18711 w 557532"/>
                              <a:gd name="connsiteY17" fmla="*/ 378353 h 556982"/>
                              <a:gd name="connsiteX18" fmla="*/ 27702 w 557532"/>
                              <a:gd name="connsiteY18" fmla="*/ 399085 h 556982"/>
                              <a:gd name="connsiteX19" fmla="*/ 30629 w 557532"/>
                              <a:gd name="connsiteY19" fmla="*/ 405185 h 556982"/>
                              <a:gd name="connsiteX20" fmla="*/ 44626 w 557532"/>
                              <a:gd name="connsiteY20" fmla="*/ 429478 h 556982"/>
                              <a:gd name="connsiteX21" fmla="*/ 45191 w 557532"/>
                              <a:gd name="connsiteY21" fmla="*/ 430395 h 556982"/>
                              <a:gd name="connsiteX22" fmla="*/ 278781 w 557532"/>
                              <a:gd name="connsiteY22" fmla="*/ 557502 h 556982"/>
                              <a:gd name="connsiteX23" fmla="*/ 512337 w 557532"/>
                              <a:gd name="connsiteY23" fmla="*/ 430430 h 556982"/>
                              <a:gd name="connsiteX24" fmla="*/ 512866 w 557532"/>
                              <a:gd name="connsiteY24" fmla="*/ 429584 h 556982"/>
                              <a:gd name="connsiteX25" fmla="*/ 278781 w 557532"/>
                              <a:gd name="connsiteY25" fmla="*/ 133550 h 556982"/>
                              <a:gd name="connsiteX26" fmla="*/ 381244 w 557532"/>
                              <a:gd name="connsiteY26" fmla="*/ 236012 h 556982"/>
                              <a:gd name="connsiteX27" fmla="*/ 278781 w 557532"/>
                              <a:gd name="connsiteY27" fmla="*/ 338581 h 556982"/>
                              <a:gd name="connsiteX28" fmla="*/ 176319 w 557532"/>
                              <a:gd name="connsiteY28" fmla="*/ 236012 h 556982"/>
                              <a:gd name="connsiteX29" fmla="*/ 278781 w 557532"/>
                              <a:gd name="connsiteY29" fmla="*/ 133550 h 556982"/>
                              <a:gd name="connsiteX30" fmla="*/ 109327 w 557532"/>
                              <a:gd name="connsiteY30" fmla="*/ 453278 h 556982"/>
                              <a:gd name="connsiteX31" fmla="*/ 278781 w 557532"/>
                              <a:gd name="connsiteY31" fmla="*/ 342248 h 556982"/>
                              <a:gd name="connsiteX32" fmla="*/ 448271 w 557532"/>
                              <a:gd name="connsiteY32" fmla="*/ 453243 h 556982"/>
                              <a:gd name="connsiteX33" fmla="*/ 278781 w 557532"/>
                              <a:gd name="connsiteY33" fmla="*/ 522245 h 556982"/>
                              <a:gd name="connsiteX34" fmla="*/ 109327 w 557532"/>
                              <a:gd name="connsiteY34" fmla="*/ 453278 h 5569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</a:cxnLst>
                            <a:rect l="l" t="t" r="r" b="b"/>
                            <a:pathLst>
                              <a:path w="557532" h="556982">
                                <a:moveTo>
                                  <a:pt x="512866" y="429584"/>
                                </a:moveTo>
                                <a:cubicBezTo>
                                  <a:pt x="517979" y="421686"/>
                                  <a:pt x="522597" y="413577"/>
                                  <a:pt x="526899" y="405220"/>
                                </a:cubicBezTo>
                                <a:cubicBezTo>
                                  <a:pt x="527922" y="403210"/>
                                  <a:pt x="528838" y="401165"/>
                                  <a:pt x="529826" y="399120"/>
                                </a:cubicBezTo>
                                <a:cubicBezTo>
                                  <a:pt x="533105" y="392351"/>
                                  <a:pt x="536102" y="385440"/>
                                  <a:pt x="538817" y="378388"/>
                                </a:cubicBezTo>
                                <a:cubicBezTo>
                                  <a:pt x="539910" y="375532"/>
                                  <a:pt x="540967" y="372676"/>
                                  <a:pt x="541990" y="369785"/>
                                </a:cubicBezTo>
                                <a:cubicBezTo>
                                  <a:pt x="544247" y="363227"/>
                                  <a:pt x="546221" y="356598"/>
                                  <a:pt x="548017" y="349864"/>
                                </a:cubicBezTo>
                                <a:cubicBezTo>
                                  <a:pt x="548865" y="346620"/>
                                  <a:pt x="549780" y="343411"/>
                                  <a:pt x="550524" y="340167"/>
                                </a:cubicBezTo>
                                <a:cubicBezTo>
                                  <a:pt x="552072" y="333221"/>
                                  <a:pt x="553273" y="326134"/>
                                  <a:pt x="554298" y="318977"/>
                                </a:cubicBezTo>
                                <a:cubicBezTo>
                                  <a:pt x="554755" y="315909"/>
                                  <a:pt x="555355" y="312912"/>
                                  <a:pt x="555708" y="309809"/>
                                </a:cubicBezTo>
                                <a:cubicBezTo>
                                  <a:pt x="556832" y="299584"/>
                                  <a:pt x="557537" y="289253"/>
                                  <a:pt x="557537" y="278781"/>
                                </a:cubicBezTo>
                                <a:cubicBezTo>
                                  <a:pt x="557537" y="125087"/>
                                  <a:pt x="432475" y="24"/>
                                  <a:pt x="278781" y="24"/>
                                </a:cubicBezTo>
                                <a:cubicBezTo>
                                  <a:pt x="125087" y="24"/>
                                  <a:pt x="24" y="125052"/>
                                  <a:pt x="24" y="278746"/>
                                </a:cubicBezTo>
                                <a:cubicBezTo>
                                  <a:pt x="24" y="289253"/>
                                  <a:pt x="729" y="299584"/>
                                  <a:pt x="1857" y="309774"/>
                                </a:cubicBezTo>
                                <a:cubicBezTo>
                                  <a:pt x="2210" y="312877"/>
                                  <a:pt x="2809" y="315874"/>
                                  <a:pt x="3268" y="318977"/>
                                </a:cubicBezTo>
                                <a:cubicBezTo>
                                  <a:pt x="4325" y="326099"/>
                                  <a:pt x="5489" y="333151"/>
                                  <a:pt x="7040" y="340097"/>
                                </a:cubicBezTo>
                                <a:cubicBezTo>
                                  <a:pt x="7781" y="343411"/>
                                  <a:pt x="8698" y="346620"/>
                                  <a:pt x="9544" y="349828"/>
                                </a:cubicBezTo>
                                <a:cubicBezTo>
                                  <a:pt x="11342" y="356563"/>
                                  <a:pt x="13316" y="363227"/>
                                  <a:pt x="15573" y="369750"/>
                                </a:cubicBezTo>
                                <a:cubicBezTo>
                                  <a:pt x="16560" y="372641"/>
                                  <a:pt x="17618" y="375497"/>
                                  <a:pt x="18711" y="378353"/>
                                </a:cubicBezTo>
                                <a:cubicBezTo>
                                  <a:pt x="21426" y="385405"/>
                                  <a:pt x="24458" y="392315"/>
                                  <a:pt x="27702" y="399085"/>
                                </a:cubicBezTo>
                                <a:cubicBezTo>
                                  <a:pt x="28689" y="401130"/>
                                  <a:pt x="29606" y="403175"/>
                                  <a:pt x="30629" y="405185"/>
                                </a:cubicBezTo>
                                <a:cubicBezTo>
                                  <a:pt x="34895" y="413541"/>
                                  <a:pt x="39549" y="421651"/>
                                  <a:pt x="44626" y="429478"/>
                                </a:cubicBezTo>
                                <a:cubicBezTo>
                                  <a:pt x="44803" y="429796"/>
                                  <a:pt x="44979" y="430113"/>
                                  <a:pt x="45191" y="430395"/>
                                </a:cubicBezTo>
                                <a:cubicBezTo>
                                  <a:pt x="95012" y="506837"/>
                                  <a:pt x="181044" y="557502"/>
                                  <a:pt x="278781" y="557502"/>
                                </a:cubicBezTo>
                                <a:cubicBezTo>
                                  <a:pt x="376519" y="557502"/>
                                  <a:pt x="462587" y="506801"/>
                                  <a:pt x="512337" y="430430"/>
                                </a:cubicBezTo>
                                <a:cubicBezTo>
                                  <a:pt x="512513" y="430148"/>
                                  <a:pt x="512690" y="429866"/>
                                  <a:pt x="512866" y="429584"/>
                                </a:cubicBezTo>
                                <a:close/>
                                <a:moveTo>
                                  <a:pt x="278781" y="133550"/>
                                </a:moveTo>
                                <a:cubicBezTo>
                                  <a:pt x="335302" y="133550"/>
                                  <a:pt x="381244" y="179527"/>
                                  <a:pt x="381244" y="236012"/>
                                </a:cubicBezTo>
                                <a:cubicBezTo>
                                  <a:pt x="381244" y="292568"/>
                                  <a:pt x="335266" y="338581"/>
                                  <a:pt x="278781" y="338581"/>
                                </a:cubicBezTo>
                                <a:cubicBezTo>
                                  <a:pt x="222297" y="338581"/>
                                  <a:pt x="176319" y="292568"/>
                                  <a:pt x="176319" y="236012"/>
                                </a:cubicBezTo>
                                <a:cubicBezTo>
                                  <a:pt x="176319" y="179527"/>
                                  <a:pt x="222261" y="133550"/>
                                  <a:pt x="278781" y="133550"/>
                                </a:cubicBezTo>
                                <a:close/>
                                <a:moveTo>
                                  <a:pt x="109327" y="453278"/>
                                </a:moveTo>
                                <a:cubicBezTo>
                                  <a:pt x="138415" y="386780"/>
                                  <a:pt x="204491" y="342248"/>
                                  <a:pt x="278781" y="342248"/>
                                </a:cubicBezTo>
                                <a:cubicBezTo>
                                  <a:pt x="353072" y="342248"/>
                                  <a:pt x="419148" y="386815"/>
                                  <a:pt x="448271" y="453243"/>
                                </a:cubicBezTo>
                                <a:cubicBezTo>
                                  <a:pt x="404374" y="495871"/>
                                  <a:pt x="344645" y="522245"/>
                                  <a:pt x="278781" y="522245"/>
                                </a:cubicBezTo>
                                <a:cubicBezTo>
                                  <a:pt x="212918" y="522245"/>
                                  <a:pt x="153189" y="495871"/>
                                  <a:pt x="109327" y="453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5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15pt;margin-top:18.55pt;height:31.2pt;width:509.2pt;z-index:251671552;mso-width-relative:page;mso-height-relative:page;" coordorigin="3633,1448" coordsize="10184,624" o:gfxdata="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">
                <o:lock v:ext="edit" aspectratio="f"/>
                <v:group id="_x0000_s1026" o:spid="_x0000_s1026" o:spt="203" style="position:absolute;left:3633;top:1448;height:624;width:10184;" coordorigin="5109,6315" coordsize="10184,624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21" o:spid="_x0000_s1026" o:spt="203" style="position:absolute;left:5109;top:6430;height:467;width:10184;" coordorigin="5109,6430" coordsize="10184,467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f"/>
                    <v:line id="直接连接符 6" o:spid="_x0000_s1026" o:spt="20" style="position:absolute;left:7251;top:6880;height:0;width:8042;" filled="f" stroked="t" coordsize="21600,21600" o:gfxdata="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hCMO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9CB7D8 [3204]" miterlimit="8" joinstyle="miter" dashstyle="3 1"/>
                      <v:imagedata o:title=""/>
                      <o:lock v:ext="edit" aspectratio="f"/>
                    </v:line>
                    <v:rect id="平行四边形 87" o:spid="_x0000_s1026" o:spt="1" style="position:absolute;left:5109;top:6430;height:467;width:2268;v-text-anchor:middle;" fillcolor="#8DA1C2" filled="t" stroked="f" coordsize="21600,21600" o:gfxdata="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ZUZm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TextBox 83" o:spid="_x0000_s1026" o:spt="202" type="#_x0000_t202" style="position:absolute;left:5510;top:6315;height:624;width:1685;" filled="f" stroked="f" coordsize="21600,21600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jc w:val="both"/>
                            <w:rPr>
                              <w:color w:val="FFFFFF" w:themeColor="background1"/>
                              <w:sz w:val="32"/>
                              <w:szCs w:val="3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3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个人信息</w:t>
                          </w:r>
                        </w:p>
                      </w:txbxContent>
                    </v:textbox>
                  </v:shape>
                </v:group>
                <v:shape id="图形 77" o:spid="_x0000_s1026" o:spt="100" style="position:absolute;left:3678;top:1598;height:402;width:402;v-text-anchor:middle;" fillcolor="#FFFFFF [3212]" filled="t" stroked="f" coordsize="557532,556982" o:gfxdata="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7JW28AAAA&#10;3QAAAA8AAAAAAAAAAQAgAAAAIgAAAGRycy9kb3ducmV2LnhtbFBLAQIUABQAAAAIAIdO4kAzLwWe&#10;OwAAADkAAAAQAAAAAAAAAAEAIAAAAAsBAABkcnMvc2hhcGV4bWwueG1sUEsFBgAAAAAGAAYAWwEA&#10;ALUDAAAAAA==&#10;" path="m512866,429584c517979,421686,522597,413577,526899,405220c527922,403210,528838,401165,529826,399120c533105,392351,536102,385440,538817,378388c539910,375532,540967,372676,541990,369785c544247,363227,546221,356598,548017,349864c548865,346620,549780,343411,550524,340167c552072,333221,553273,326134,554298,318977c554755,315909,555355,312912,555708,309809c556832,299584,557537,289253,557537,278781c557537,125087,432475,24,278781,24c125087,24,24,125052,24,278746c24,289253,729,299584,1857,309774c2210,312877,2809,315874,3268,318977c4325,326099,5489,333151,7040,340097c7781,343411,8698,346620,9544,349828c11342,356563,13316,363227,15573,369750c16560,372641,17618,375497,18711,378353c21426,385405,24458,392315,27702,399085c28689,401130,29606,403175,30629,405185c34895,413541,39549,421651,44626,429478c44803,429796,44979,430113,45191,430395c95012,506837,181044,557502,278781,557502c376519,557502,462587,506801,512337,430430c512513,430148,512690,429866,512866,429584xm278781,133550c335302,133550,381244,179527,381244,236012c381244,292568,335266,338581,278781,338581c222297,338581,176319,292568,176319,236012c176319,179527,222261,133550,278781,133550xm109327,453278c138415,386780,204491,342248,278781,342248c353072,342248,419148,386815,448271,453243c404374,495871,344645,522245,278781,522245c212918,522245,153189,495871,109327,453278xe">
                  <v:path o:connectlocs="369,310;379,292;382,288;388,273;390,266;395,252;396,245;399,230;400,223;402,201;201,0;0,201;1,223;2,230;5,245;6,252;11,266;13,273;19,288;22,292;32,309;32,310;201,402;369,310;369,310;201,96;274,170;201,244;127,170;201,96;78,327;201,247;323,327;201,376;78,327" o:connectangles="0,0,0,0,0,0,0,0,0,0,0,0,0,0,0,0,0,0,0,0,0,0,0,0,0,0,0,0,0,0,0,0,0,0,0"/>
                  <v:fill on="t" focussize="0,0"/>
                  <v:stroke on="f" weight="0.0432283464566929pt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-1116330</wp:posOffset>
                </wp:positionH>
                <wp:positionV relativeFrom="paragraph">
                  <wp:posOffset>-1129665</wp:posOffset>
                </wp:positionV>
                <wp:extent cx="7648575" cy="10420985"/>
                <wp:effectExtent l="0" t="0" r="9525" b="18415"/>
                <wp:wrapNone/>
                <wp:docPr id="81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042098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7.9pt;margin-top:-88.95pt;height:820.55pt;width:602.25pt;z-index:-251649024;v-text-anchor:middle;mso-width-relative:page;mso-height-relative:page;" fillcolor="#FFFFFF [3212]" filled="t" stroked="f" coordsize="21600,21600" arcsize="0" o:gfxdata="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Lf9&#10;i9ncAAAADwEAAA8AAAAAAAAAAQAgAAAAIgAAAGRycy9kb3ducmV2LnhtbFBLAQIUABQAAAAIAIdO&#10;4kDmXX2TkQIAAAEFAAAOAAAAAAAAAAEAIAAAACsBAABkcnMvZTJvRG9jLnhtbFBLBQYAAAAABgAG&#10;AFkBAAAuBgAAAAA=&#10;">
                <v:fill on="t" focussize="0,0"/>
                <v:stroke on="f" weight="0.5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-913130</wp:posOffset>
                </wp:positionH>
                <wp:positionV relativeFrom="paragraph">
                  <wp:posOffset>900430</wp:posOffset>
                </wp:positionV>
                <wp:extent cx="7018020" cy="396240"/>
                <wp:effectExtent l="0" t="0" r="11430" b="3175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8020" cy="396240"/>
                          <a:chOff x="3531" y="3141"/>
                          <a:chExt cx="11052" cy="624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3531" y="3141"/>
                            <a:ext cx="11052" cy="624"/>
                            <a:chOff x="5109" y="4159"/>
                            <a:chExt cx="11052" cy="624"/>
                          </a:xfrm>
                        </wpg:grpSpPr>
                        <wpg:grpSp>
                          <wpg:cNvPr id="23" name="组合 23"/>
                          <wpg:cNvGrpSpPr/>
                          <wpg:grpSpPr>
                            <a:xfrm>
                              <a:off x="5109" y="4264"/>
                              <a:ext cx="11052" cy="467"/>
                              <a:chOff x="5109" y="4264"/>
                              <a:chExt cx="11052" cy="467"/>
                            </a:xfrm>
                          </wpg:grpSpPr>
                          <wps:wsp>
                            <wps:cNvPr id="24" name="直接连接符 3"/>
                            <wps:cNvCnPr/>
                            <wps:spPr>
                              <a:xfrm flipV="1">
                                <a:off x="7268" y="4710"/>
                                <a:ext cx="8893" cy="19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CB7D8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平行四边形 87"/>
                            <wps:cNvSpPr/>
                            <wps:spPr>
                              <a:xfrm>
                                <a:off x="5109" y="4264"/>
                                <a:ext cx="2268" cy="4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8DA1C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6" name="TextBox 83"/>
                          <wps:cNvSpPr txBox="1"/>
                          <wps:spPr bwMode="auto">
                            <a:xfrm>
                              <a:off x="5460" y="4159"/>
                              <a:ext cx="1685" cy="6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jc w:val="both"/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99" name="铅笔"/>
                        <wps:cNvSpPr/>
                        <wps:spPr bwMode="auto">
                          <a:xfrm>
                            <a:off x="3613" y="3331"/>
                            <a:ext cx="348" cy="343"/>
                          </a:xfrm>
                          <a:custGeom>
                            <a:avLst/>
                            <a:gdLst>
                              <a:gd name="T0" fmla="*/ 311438 w 1909763"/>
                              <a:gd name="T1" fmla="*/ 1234671 h 1912938"/>
                              <a:gd name="T2" fmla="*/ 423998 w 1909763"/>
                              <a:gd name="T3" fmla="*/ 1256142 h 1912938"/>
                              <a:gd name="T4" fmla="*/ 469528 w 1909763"/>
                              <a:gd name="T5" fmla="*/ 1335710 h 1912938"/>
                              <a:gd name="T6" fmla="*/ 530235 w 1909763"/>
                              <a:gd name="T7" fmla="*/ 1396649 h 1912938"/>
                              <a:gd name="T8" fmla="*/ 631728 w 1909763"/>
                              <a:gd name="T9" fmla="*/ 1456326 h 1912938"/>
                              <a:gd name="T10" fmla="*/ 647854 w 1909763"/>
                              <a:gd name="T11" fmla="*/ 1533683 h 1912938"/>
                              <a:gd name="T12" fmla="*/ 0 w 1909763"/>
                              <a:gd name="T13" fmla="*/ 1905000 h 1912938"/>
                              <a:gd name="T14" fmla="*/ 990076 w 1909763"/>
                              <a:gd name="T15" fmla="*/ 547002 h 1912938"/>
                              <a:gd name="T16" fmla="*/ 1084268 w 1909763"/>
                              <a:gd name="T17" fmla="*/ 595709 h 1912938"/>
                              <a:gd name="T18" fmla="*/ 1176565 w 1909763"/>
                              <a:gd name="T19" fmla="*/ 667504 h 1912938"/>
                              <a:gd name="T20" fmla="*/ 1294781 w 1909763"/>
                              <a:gd name="T21" fmla="*/ 800657 h 1912938"/>
                              <a:gd name="T22" fmla="*/ 1351992 w 1909763"/>
                              <a:gd name="T23" fmla="*/ 906610 h 1912938"/>
                              <a:gd name="T24" fmla="*/ 1367480 w 1909763"/>
                              <a:gd name="T25" fmla="*/ 971447 h 1912938"/>
                              <a:gd name="T26" fmla="*/ 741633 w 1909763"/>
                              <a:gd name="T27" fmla="*/ 1521772 h 1912938"/>
                              <a:gd name="T28" fmla="*/ 719507 w 1909763"/>
                              <a:gd name="T29" fmla="*/ 1441437 h 1912938"/>
                              <a:gd name="T30" fmla="*/ 689163 w 1909763"/>
                              <a:gd name="T31" fmla="*/ 1362684 h 1912938"/>
                              <a:gd name="T32" fmla="*/ 605717 w 1909763"/>
                              <a:gd name="T33" fmla="*/ 1309233 h 1912938"/>
                              <a:gd name="T34" fmla="*/ 554511 w 1909763"/>
                              <a:gd name="T35" fmla="*/ 1257047 h 1912938"/>
                              <a:gd name="T36" fmla="*/ 495403 w 1909763"/>
                              <a:gd name="T37" fmla="*/ 1173233 h 1912938"/>
                              <a:gd name="T38" fmla="*/ 414485 w 1909763"/>
                              <a:gd name="T39" fmla="*/ 1167223 h 1912938"/>
                              <a:gd name="T40" fmla="*/ 334200 w 1909763"/>
                              <a:gd name="T41" fmla="*/ 1137810 h 1912938"/>
                              <a:gd name="T42" fmla="*/ 1102115 w 1909763"/>
                              <a:gd name="T43" fmla="*/ 389221 h 1912938"/>
                              <a:gd name="T44" fmla="*/ 1182317 w 1909763"/>
                              <a:gd name="T45" fmla="*/ 412935 h 1912938"/>
                              <a:gd name="T46" fmla="*/ 1278052 w 1909763"/>
                              <a:gd name="T47" fmla="*/ 467951 h 1912938"/>
                              <a:gd name="T48" fmla="*/ 1390271 w 1909763"/>
                              <a:gd name="T49" fmla="*/ 569762 h 1912938"/>
                              <a:gd name="T50" fmla="*/ 1465401 w 1909763"/>
                              <a:gd name="T51" fmla="*/ 674102 h 1912938"/>
                              <a:gd name="T52" fmla="*/ 1496150 w 1909763"/>
                              <a:gd name="T53" fmla="*/ 753148 h 1912938"/>
                              <a:gd name="T54" fmla="*/ 1438773 w 1909763"/>
                              <a:gd name="T55" fmla="*/ 874245 h 1912938"/>
                              <a:gd name="T56" fmla="*/ 1394075 w 1909763"/>
                              <a:gd name="T57" fmla="*/ 754728 h 1912938"/>
                              <a:gd name="T58" fmla="*/ 1286611 w 1909763"/>
                              <a:gd name="T59" fmla="*/ 617822 h 1912938"/>
                              <a:gd name="T60" fmla="*/ 1182317 w 1909763"/>
                              <a:gd name="T61" fmla="*/ 530239 h 1912938"/>
                              <a:gd name="T62" fmla="*/ 1095458 w 1909763"/>
                              <a:gd name="T63" fmla="*/ 479966 h 1912938"/>
                              <a:gd name="T64" fmla="*/ 1079925 w 1909763"/>
                              <a:gd name="T65" fmla="*/ 387324 h 1912938"/>
                              <a:gd name="T66" fmla="*/ 1274840 w 1909763"/>
                              <a:gd name="T67" fmla="*/ 248813 h 1912938"/>
                              <a:gd name="T68" fmla="*/ 1361157 w 1909763"/>
                              <a:gd name="T69" fmla="*/ 287000 h 1912938"/>
                              <a:gd name="T70" fmla="*/ 1471820 w 1909763"/>
                              <a:gd name="T71" fmla="*/ 367792 h 1912938"/>
                              <a:gd name="T72" fmla="*/ 1577108 w 1909763"/>
                              <a:gd name="T73" fmla="*/ 484246 h 1912938"/>
                              <a:gd name="T74" fmla="*/ 1629910 w 1909763"/>
                              <a:gd name="T75" fmla="*/ 580818 h 1912938"/>
                              <a:gd name="T76" fmla="*/ 1646668 w 1909763"/>
                              <a:gd name="T77" fmla="*/ 647723 h 1912938"/>
                              <a:gd name="T78" fmla="*/ 1571733 w 1909763"/>
                              <a:gd name="T79" fmla="*/ 701374 h 1912938"/>
                              <a:gd name="T80" fmla="*/ 1500908 w 1909763"/>
                              <a:gd name="T81" fmla="*/ 566932 h 1912938"/>
                              <a:gd name="T82" fmla="*/ 1381077 w 1909763"/>
                              <a:gd name="T83" fmla="*/ 437539 h 1912938"/>
                              <a:gd name="T84" fmla="*/ 1277685 w 1909763"/>
                              <a:gd name="T85" fmla="*/ 362111 h 1912938"/>
                              <a:gd name="T86" fmla="*/ 1174610 w 1909763"/>
                              <a:gd name="T87" fmla="*/ 313195 h 1912938"/>
                              <a:gd name="T88" fmla="*/ 1571880 w 1909763"/>
                              <a:gd name="T89" fmla="*/ 0 h 1912938"/>
                              <a:gd name="T90" fmla="*/ 1674374 w 1909763"/>
                              <a:gd name="T91" fmla="*/ 27868 h 1912938"/>
                              <a:gd name="T92" fmla="*/ 1797116 w 1909763"/>
                              <a:gd name="T93" fmla="*/ 110838 h 1912938"/>
                              <a:gd name="T94" fmla="*/ 1880946 w 1909763"/>
                              <a:gd name="T95" fmla="*/ 216927 h 1912938"/>
                              <a:gd name="T96" fmla="*/ 1901825 w 1909763"/>
                              <a:gd name="T97" fmla="*/ 315415 h 1912938"/>
                              <a:gd name="T98" fmla="*/ 1879681 w 1909763"/>
                              <a:gd name="T99" fmla="*/ 399018 h 1912938"/>
                              <a:gd name="T100" fmla="*/ 1834128 w 1909763"/>
                              <a:gd name="T101" fmla="*/ 461405 h 1912938"/>
                              <a:gd name="T102" fmla="*/ 1716764 w 1909763"/>
                              <a:gd name="T103" fmla="*/ 551026 h 1912938"/>
                              <a:gd name="T104" fmla="*/ 1686079 w 1909763"/>
                              <a:gd name="T105" fmla="*/ 466156 h 1912938"/>
                              <a:gd name="T106" fmla="*/ 1635148 w 1909763"/>
                              <a:gd name="T107" fmla="*/ 386034 h 1912938"/>
                              <a:gd name="T108" fmla="*/ 1552899 w 1909763"/>
                              <a:gd name="T109" fmla="*/ 297997 h 1912938"/>
                              <a:gd name="T110" fmla="*/ 1465272 w 1909763"/>
                              <a:gd name="T111" fmla="*/ 231811 h 1912938"/>
                              <a:gd name="T112" fmla="*/ 1387135 w 1909763"/>
                              <a:gd name="T113" fmla="*/ 193176 h 1912938"/>
                              <a:gd name="T114" fmla="*/ 1324816 w 1909763"/>
                              <a:gd name="T115" fmla="*/ 138389 h 1912938"/>
                              <a:gd name="T116" fmla="*/ 1449455 w 1909763"/>
                              <a:gd name="T117" fmla="*/ 33885 h 1912938"/>
                              <a:gd name="T118" fmla="*/ 1518102 w 1909763"/>
                              <a:gd name="T119" fmla="*/ 4750 h 191293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909763" h="1912938">
                                <a:moveTo>
                                  <a:pt x="275590" y="1223963"/>
                                </a:moveTo>
                                <a:lnTo>
                                  <a:pt x="276860" y="1225231"/>
                                </a:lnTo>
                                <a:lnTo>
                                  <a:pt x="281623" y="1228085"/>
                                </a:lnTo>
                                <a:lnTo>
                                  <a:pt x="285433" y="1229987"/>
                                </a:lnTo>
                                <a:lnTo>
                                  <a:pt x="290513" y="1232207"/>
                                </a:lnTo>
                                <a:lnTo>
                                  <a:pt x="296545" y="1235060"/>
                                </a:lnTo>
                                <a:lnTo>
                                  <a:pt x="304165" y="1237280"/>
                                </a:lnTo>
                                <a:lnTo>
                                  <a:pt x="312738" y="1239816"/>
                                </a:lnTo>
                                <a:lnTo>
                                  <a:pt x="323215" y="1242036"/>
                                </a:lnTo>
                                <a:lnTo>
                                  <a:pt x="335280" y="1244255"/>
                                </a:lnTo>
                                <a:lnTo>
                                  <a:pt x="348933" y="1246157"/>
                                </a:lnTo>
                                <a:lnTo>
                                  <a:pt x="364173" y="1248060"/>
                                </a:lnTo>
                                <a:lnTo>
                                  <a:pt x="381318" y="1249328"/>
                                </a:lnTo>
                                <a:lnTo>
                                  <a:pt x="400368" y="1249962"/>
                                </a:lnTo>
                                <a:lnTo>
                                  <a:pt x="421958" y="1250279"/>
                                </a:lnTo>
                                <a:lnTo>
                                  <a:pt x="425768" y="1261376"/>
                                </a:lnTo>
                                <a:lnTo>
                                  <a:pt x="430213" y="1272474"/>
                                </a:lnTo>
                                <a:lnTo>
                                  <a:pt x="434658" y="1282937"/>
                                </a:lnTo>
                                <a:lnTo>
                                  <a:pt x="440055" y="1293083"/>
                                </a:lnTo>
                                <a:lnTo>
                                  <a:pt x="445453" y="1303229"/>
                                </a:lnTo>
                                <a:lnTo>
                                  <a:pt x="451485" y="1313375"/>
                                </a:lnTo>
                                <a:lnTo>
                                  <a:pt x="457835" y="1322886"/>
                                </a:lnTo>
                                <a:lnTo>
                                  <a:pt x="464185" y="1332081"/>
                                </a:lnTo>
                                <a:lnTo>
                                  <a:pt x="471488" y="1341276"/>
                                </a:lnTo>
                                <a:lnTo>
                                  <a:pt x="478473" y="1349837"/>
                                </a:lnTo>
                                <a:lnTo>
                                  <a:pt x="485775" y="1358080"/>
                                </a:lnTo>
                                <a:lnTo>
                                  <a:pt x="493395" y="1366324"/>
                                </a:lnTo>
                                <a:lnTo>
                                  <a:pt x="500698" y="1374250"/>
                                </a:lnTo>
                                <a:lnTo>
                                  <a:pt x="508635" y="1381860"/>
                                </a:lnTo>
                                <a:lnTo>
                                  <a:pt x="516573" y="1388835"/>
                                </a:lnTo>
                                <a:lnTo>
                                  <a:pt x="524510" y="1395493"/>
                                </a:lnTo>
                                <a:lnTo>
                                  <a:pt x="532448" y="1402469"/>
                                </a:lnTo>
                                <a:lnTo>
                                  <a:pt x="540385" y="1408810"/>
                                </a:lnTo>
                                <a:lnTo>
                                  <a:pt x="555943" y="1420541"/>
                                </a:lnTo>
                                <a:lnTo>
                                  <a:pt x="571500" y="1430687"/>
                                </a:lnTo>
                                <a:lnTo>
                                  <a:pt x="586105" y="1439565"/>
                                </a:lnTo>
                                <a:lnTo>
                                  <a:pt x="600075" y="1447492"/>
                                </a:lnTo>
                                <a:lnTo>
                                  <a:pt x="612775" y="1453833"/>
                                </a:lnTo>
                                <a:lnTo>
                                  <a:pt x="624523" y="1458589"/>
                                </a:lnTo>
                                <a:lnTo>
                                  <a:pt x="634365" y="1462394"/>
                                </a:lnTo>
                                <a:lnTo>
                                  <a:pt x="634365" y="1467784"/>
                                </a:lnTo>
                                <a:lnTo>
                                  <a:pt x="634683" y="1473808"/>
                                </a:lnTo>
                                <a:lnTo>
                                  <a:pt x="635318" y="1479832"/>
                                </a:lnTo>
                                <a:lnTo>
                                  <a:pt x="636270" y="1486173"/>
                                </a:lnTo>
                                <a:lnTo>
                                  <a:pt x="638810" y="1499173"/>
                                </a:lnTo>
                                <a:lnTo>
                                  <a:pt x="641668" y="1512489"/>
                                </a:lnTo>
                                <a:lnTo>
                                  <a:pt x="645795" y="1526440"/>
                                </a:lnTo>
                                <a:lnTo>
                                  <a:pt x="650558" y="1540074"/>
                                </a:lnTo>
                                <a:lnTo>
                                  <a:pt x="655321" y="1553707"/>
                                </a:lnTo>
                                <a:lnTo>
                                  <a:pt x="660083" y="1566707"/>
                                </a:lnTo>
                                <a:lnTo>
                                  <a:pt x="665481" y="1579389"/>
                                </a:lnTo>
                                <a:lnTo>
                                  <a:pt x="670243" y="1590803"/>
                                </a:lnTo>
                                <a:lnTo>
                                  <a:pt x="679133" y="1610144"/>
                                </a:lnTo>
                                <a:lnTo>
                                  <a:pt x="685165" y="1623144"/>
                                </a:lnTo>
                                <a:lnTo>
                                  <a:pt x="687388" y="1627900"/>
                                </a:lnTo>
                                <a:lnTo>
                                  <a:pt x="0" y="1912938"/>
                                </a:lnTo>
                                <a:lnTo>
                                  <a:pt x="275590" y="1223963"/>
                                </a:lnTo>
                                <a:close/>
                                <a:moveTo>
                                  <a:pt x="923427" y="530225"/>
                                </a:moveTo>
                                <a:lnTo>
                                  <a:pt x="931362" y="531813"/>
                                </a:lnTo>
                                <a:lnTo>
                                  <a:pt x="941201" y="533401"/>
                                </a:lnTo>
                                <a:lnTo>
                                  <a:pt x="951993" y="536259"/>
                                </a:lnTo>
                                <a:lnTo>
                                  <a:pt x="965007" y="539435"/>
                                </a:lnTo>
                                <a:lnTo>
                                  <a:pt x="978972" y="544199"/>
                                </a:lnTo>
                                <a:lnTo>
                                  <a:pt x="994208" y="549281"/>
                                </a:lnTo>
                                <a:lnTo>
                                  <a:pt x="1010713" y="555950"/>
                                </a:lnTo>
                                <a:lnTo>
                                  <a:pt x="1028805" y="564526"/>
                                </a:lnTo>
                                <a:lnTo>
                                  <a:pt x="1038327" y="568972"/>
                                </a:lnTo>
                                <a:lnTo>
                                  <a:pt x="1047849" y="574053"/>
                                </a:lnTo>
                                <a:lnTo>
                                  <a:pt x="1057689" y="579453"/>
                                </a:lnTo>
                                <a:lnTo>
                                  <a:pt x="1067845" y="585487"/>
                                </a:lnTo>
                                <a:lnTo>
                                  <a:pt x="1078320" y="591521"/>
                                </a:lnTo>
                                <a:lnTo>
                                  <a:pt x="1088794" y="598191"/>
                                </a:lnTo>
                                <a:lnTo>
                                  <a:pt x="1099903" y="605495"/>
                                </a:lnTo>
                                <a:lnTo>
                                  <a:pt x="1111012" y="613118"/>
                                </a:lnTo>
                                <a:lnTo>
                                  <a:pt x="1122439" y="621058"/>
                                </a:lnTo>
                                <a:lnTo>
                                  <a:pt x="1133548" y="630268"/>
                                </a:lnTo>
                                <a:lnTo>
                                  <a:pt x="1145609" y="639161"/>
                                </a:lnTo>
                                <a:lnTo>
                                  <a:pt x="1157353" y="649006"/>
                                </a:lnTo>
                                <a:lnTo>
                                  <a:pt x="1169415" y="659487"/>
                                </a:lnTo>
                                <a:lnTo>
                                  <a:pt x="1181476" y="670285"/>
                                </a:lnTo>
                                <a:lnTo>
                                  <a:pt x="1193855" y="681719"/>
                                </a:lnTo>
                                <a:lnTo>
                                  <a:pt x="1206234" y="693787"/>
                                </a:lnTo>
                                <a:lnTo>
                                  <a:pt x="1224326" y="712208"/>
                                </a:lnTo>
                                <a:lnTo>
                                  <a:pt x="1241148" y="730311"/>
                                </a:lnTo>
                                <a:lnTo>
                                  <a:pt x="1257336" y="748731"/>
                                </a:lnTo>
                                <a:lnTo>
                                  <a:pt x="1272888" y="767152"/>
                                </a:lnTo>
                                <a:lnTo>
                                  <a:pt x="1287172" y="785573"/>
                                </a:lnTo>
                                <a:lnTo>
                                  <a:pt x="1300185" y="803993"/>
                                </a:lnTo>
                                <a:lnTo>
                                  <a:pt x="1312246" y="822096"/>
                                </a:lnTo>
                                <a:lnTo>
                                  <a:pt x="1323356" y="840199"/>
                                </a:lnTo>
                                <a:lnTo>
                                  <a:pt x="1333513" y="857984"/>
                                </a:lnTo>
                                <a:lnTo>
                                  <a:pt x="1343035" y="875770"/>
                                </a:lnTo>
                                <a:lnTo>
                                  <a:pt x="1346843" y="884345"/>
                                </a:lnTo>
                                <a:lnTo>
                                  <a:pt x="1350970" y="892920"/>
                                </a:lnTo>
                                <a:lnTo>
                                  <a:pt x="1354461" y="901813"/>
                                </a:lnTo>
                                <a:lnTo>
                                  <a:pt x="1357635" y="910388"/>
                                </a:lnTo>
                                <a:lnTo>
                                  <a:pt x="1360809" y="918963"/>
                                </a:lnTo>
                                <a:lnTo>
                                  <a:pt x="1363349" y="927220"/>
                                </a:lnTo>
                                <a:lnTo>
                                  <a:pt x="1365570" y="935478"/>
                                </a:lnTo>
                                <a:lnTo>
                                  <a:pt x="1367792" y="943735"/>
                                </a:lnTo>
                                <a:lnTo>
                                  <a:pt x="1369697" y="951675"/>
                                </a:lnTo>
                                <a:lnTo>
                                  <a:pt x="1370966" y="959933"/>
                                </a:lnTo>
                                <a:lnTo>
                                  <a:pt x="1372236" y="967873"/>
                                </a:lnTo>
                                <a:lnTo>
                                  <a:pt x="1373188" y="975495"/>
                                </a:lnTo>
                                <a:lnTo>
                                  <a:pt x="774247" y="1579563"/>
                                </a:lnTo>
                                <a:lnTo>
                                  <a:pt x="771708" y="1576387"/>
                                </a:lnTo>
                                <a:lnTo>
                                  <a:pt x="768851" y="1572258"/>
                                </a:lnTo>
                                <a:lnTo>
                                  <a:pt x="765042" y="1566542"/>
                                </a:lnTo>
                                <a:lnTo>
                                  <a:pt x="760281" y="1559237"/>
                                </a:lnTo>
                                <a:lnTo>
                                  <a:pt x="755520" y="1550344"/>
                                </a:lnTo>
                                <a:lnTo>
                                  <a:pt x="749807" y="1540181"/>
                                </a:lnTo>
                                <a:lnTo>
                                  <a:pt x="744728" y="1528113"/>
                                </a:lnTo>
                                <a:lnTo>
                                  <a:pt x="739333" y="1515091"/>
                                </a:lnTo>
                                <a:lnTo>
                                  <a:pt x="734254" y="1500164"/>
                                </a:lnTo>
                                <a:lnTo>
                                  <a:pt x="731715" y="1492224"/>
                                </a:lnTo>
                                <a:lnTo>
                                  <a:pt x="729493" y="1483967"/>
                                </a:lnTo>
                                <a:lnTo>
                                  <a:pt x="727271" y="1475392"/>
                                </a:lnTo>
                                <a:lnTo>
                                  <a:pt x="725367" y="1466181"/>
                                </a:lnTo>
                                <a:lnTo>
                                  <a:pt x="724097" y="1457289"/>
                                </a:lnTo>
                                <a:lnTo>
                                  <a:pt x="722510" y="1447443"/>
                                </a:lnTo>
                                <a:lnTo>
                                  <a:pt x="721241" y="1437280"/>
                                </a:lnTo>
                                <a:lnTo>
                                  <a:pt x="720288" y="1427117"/>
                                </a:lnTo>
                                <a:lnTo>
                                  <a:pt x="719336" y="1416319"/>
                                </a:lnTo>
                                <a:lnTo>
                                  <a:pt x="719336" y="1405203"/>
                                </a:lnTo>
                                <a:lnTo>
                                  <a:pt x="719336" y="1394087"/>
                                </a:lnTo>
                                <a:lnTo>
                                  <a:pt x="719971" y="1382018"/>
                                </a:lnTo>
                                <a:lnTo>
                                  <a:pt x="705688" y="1375349"/>
                                </a:lnTo>
                                <a:lnTo>
                                  <a:pt x="692039" y="1368362"/>
                                </a:lnTo>
                                <a:lnTo>
                                  <a:pt x="679343" y="1361692"/>
                                </a:lnTo>
                                <a:lnTo>
                                  <a:pt x="667282" y="1355023"/>
                                </a:lnTo>
                                <a:lnTo>
                                  <a:pt x="655855" y="1348035"/>
                                </a:lnTo>
                                <a:lnTo>
                                  <a:pt x="645381" y="1341366"/>
                                </a:lnTo>
                                <a:lnTo>
                                  <a:pt x="635224" y="1334696"/>
                                </a:lnTo>
                                <a:lnTo>
                                  <a:pt x="625385" y="1327709"/>
                                </a:lnTo>
                                <a:lnTo>
                                  <a:pt x="616497" y="1321357"/>
                                </a:lnTo>
                                <a:lnTo>
                                  <a:pt x="608245" y="1314688"/>
                                </a:lnTo>
                                <a:lnTo>
                                  <a:pt x="599992" y="1308018"/>
                                </a:lnTo>
                                <a:lnTo>
                                  <a:pt x="592692" y="1301349"/>
                                </a:lnTo>
                                <a:lnTo>
                                  <a:pt x="585709" y="1294679"/>
                                </a:lnTo>
                                <a:lnTo>
                                  <a:pt x="579361" y="1288327"/>
                                </a:lnTo>
                                <a:lnTo>
                                  <a:pt x="573013" y="1281975"/>
                                </a:lnTo>
                                <a:lnTo>
                                  <a:pt x="567300" y="1275306"/>
                                </a:lnTo>
                                <a:lnTo>
                                  <a:pt x="561904" y="1268636"/>
                                </a:lnTo>
                                <a:lnTo>
                                  <a:pt x="556825" y="1262285"/>
                                </a:lnTo>
                                <a:lnTo>
                                  <a:pt x="552064" y="1255933"/>
                                </a:lnTo>
                                <a:lnTo>
                                  <a:pt x="547621" y="1249898"/>
                                </a:lnTo>
                                <a:lnTo>
                                  <a:pt x="539686" y="1237194"/>
                                </a:lnTo>
                                <a:lnTo>
                                  <a:pt x="532703" y="1224808"/>
                                </a:lnTo>
                                <a:lnTo>
                                  <a:pt x="526355" y="1212739"/>
                                </a:lnTo>
                                <a:lnTo>
                                  <a:pt x="520641" y="1200988"/>
                                </a:lnTo>
                                <a:lnTo>
                                  <a:pt x="509850" y="1177804"/>
                                </a:lnTo>
                                <a:lnTo>
                                  <a:pt x="497471" y="1178122"/>
                                </a:lnTo>
                                <a:lnTo>
                                  <a:pt x="485727" y="1178122"/>
                                </a:lnTo>
                                <a:lnTo>
                                  <a:pt x="474300" y="1178122"/>
                                </a:lnTo>
                                <a:lnTo>
                                  <a:pt x="463509" y="1177804"/>
                                </a:lnTo>
                                <a:lnTo>
                                  <a:pt x="453352" y="1177169"/>
                                </a:lnTo>
                                <a:lnTo>
                                  <a:pt x="443512" y="1175898"/>
                                </a:lnTo>
                                <a:lnTo>
                                  <a:pt x="433673" y="1174628"/>
                                </a:lnTo>
                                <a:lnTo>
                                  <a:pt x="424785" y="1173675"/>
                                </a:lnTo>
                                <a:lnTo>
                                  <a:pt x="416215" y="1172087"/>
                                </a:lnTo>
                                <a:lnTo>
                                  <a:pt x="408280" y="1170182"/>
                                </a:lnTo>
                                <a:lnTo>
                                  <a:pt x="393045" y="1167006"/>
                                </a:lnTo>
                                <a:lnTo>
                                  <a:pt x="379714" y="1162877"/>
                                </a:lnTo>
                                <a:lnTo>
                                  <a:pt x="367653" y="1158431"/>
                                </a:lnTo>
                                <a:lnTo>
                                  <a:pt x="357496" y="1153984"/>
                                </a:lnTo>
                                <a:lnTo>
                                  <a:pt x="348926" y="1149855"/>
                                </a:lnTo>
                                <a:lnTo>
                                  <a:pt x="341308" y="1146044"/>
                                </a:lnTo>
                                <a:lnTo>
                                  <a:pt x="335595" y="1142551"/>
                                </a:lnTo>
                                <a:lnTo>
                                  <a:pt x="331151" y="1139375"/>
                                </a:lnTo>
                                <a:lnTo>
                                  <a:pt x="327660" y="1137152"/>
                                </a:lnTo>
                                <a:lnTo>
                                  <a:pt x="325438" y="1134928"/>
                                </a:lnTo>
                                <a:lnTo>
                                  <a:pt x="923427" y="530225"/>
                                </a:lnTo>
                                <a:close/>
                                <a:moveTo>
                                  <a:pt x="1084432" y="388938"/>
                                </a:moveTo>
                                <a:lnTo>
                                  <a:pt x="1089844" y="389573"/>
                                </a:lnTo>
                                <a:lnTo>
                                  <a:pt x="1097165" y="389891"/>
                                </a:lnTo>
                                <a:lnTo>
                                  <a:pt x="1106715" y="390843"/>
                                </a:lnTo>
                                <a:lnTo>
                                  <a:pt x="1118175" y="392748"/>
                                </a:lnTo>
                                <a:lnTo>
                                  <a:pt x="1132499" y="396241"/>
                                </a:lnTo>
                                <a:lnTo>
                                  <a:pt x="1140458" y="398146"/>
                                </a:lnTo>
                                <a:lnTo>
                                  <a:pt x="1148734" y="400686"/>
                                </a:lnTo>
                                <a:lnTo>
                                  <a:pt x="1157329" y="403226"/>
                                </a:lnTo>
                                <a:lnTo>
                                  <a:pt x="1166879" y="406718"/>
                                </a:lnTo>
                                <a:lnTo>
                                  <a:pt x="1176747" y="410528"/>
                                </a:lnTo>
                                <a:lnTo>
                                  <a:pt x="1187252" y="414656"/>
                                </a:lnTo>
                                <a:lnTo>
                                  <a:pt x="1197756" y="419418"/>
                                </a:lnTo>
                                <a:lnTo>
                                  <a:pt x="1208579" y="424816"/>
                                </a:lnTo>
                                <a:lnTo>
                                  <a:pt x="1220358" y="430848"/>
                                </a:lnTo>
                                <a:lnTo>
                                  <a:pt x="1232136" y="437198"/>
                                </a:lnTo>
                                <a:lnTo>
                                  <a:pt x="1244550" y="444183"/>
                                </a:lnTo>
                                <a:lnTo>
                                  <a:pt x="1256965" y="452121"/>
                                </a:lnTo>
                                <a:lnTo>
                                  <a:pt x="1270017" y="460376"/>
                                </a:lnTo>
                                <a:lnTo>
                                  <a:pt x="1283386" y="469901"/>
                                </a:lnTo>
                                <a:lnTo>
                                  <a:pt x="1296438" y="480061"/>
                                </a:lnTo>
                                <a:lnTo>
                                  <a:pt x="1310444" y="490856"/>
                                </a:lnTo>
                                <a:lnTo>
                                  <a:pt x="1324450" y="502286"/>
                                </a:lnTo>
                                <a:lnTo>
                                  <a:pt x="1338775" y="514986"/>
                                </a:lnTo>
                                <a:lnTo>
                                  <a:pt x="1353100" y="528003"/>
                                </a:lnTo>
                                <a:lnTo>
                                  <a:pt x="1367743" y="542291"/>
                                </a:lnTo>
                                <a:lnTo>
                                  <a:pt x="1382386" y="557531"/>
                                </a:lnTo>
                                <a:lnTo>
                                  <a:pt x="1396074" y="572136"/>
                                </a:lnTo>
                                <a:lnTo>
                                  <a:pt x="1408489" y="586423"/>
                                </a:lnTo>
                                <a:lnTo>
                                  <a:pt x="1420267" y="600393"/>
                                </a:lnTo>
                                <a:lnTo>
                                  <a:pt x="1430772" y="613728"/>
                                </a:lnTo>
                                <a:lnTo>
                                  <a:pt x="1440640" y="627381"/>
                                </a:lnTo>
                                <a:lnTo>
                                  <a:pt x="1449235" y="640081"/>
                                </a:lnTo>
                                <a:lnTo>
                                  <a:pt x="1457511" y="653098"/>
                                </a:lnTo>
                                <a:lnTo>
                                  <a:pt x="1464833" y="665163"/>
                                </a:lnTo>
                                <a:lnTo>
                                  <a:pt x="1471517" y="676911"/>
                                </a:lnTo>
                                <a:lnTo>
                                  <a:pt x="1477566" y="688341"/>
                                </a:lnTo>
                                <a:lnTo>
                                  <a:pt x="1482341" y="699136"/>
                                </a:lnTo>
                                <a:lnTo>
                                  <a:pt x="1487434" y="709613"/>
                                </a:lnTo>
                                <a:lnTo>
                                  <a:pt x="1490935" y="720408"/>
                                </a:lnTo>
                                <a:lnTo>
                                  <a:pt x="1494755" y="729616"/>
                                </a:lnTo>
                                <a:lnTo>
                                  <a:pt x="1497939" y="739141"/>
                                </a:lnTo>
                                <a:lnTo>
                                  <a:pt x="1500167" y="747713"/>
                                </a:lnTo>
                                <a:lnTo>
                                  <a:pt x="1502395" y="756286"/>
                                </a:lnTo>
                                <a:lnTo>
                                  <a:pt x="1503987" y="763906"/>
                                </a:lnTo>
                                <a:lnTo>
                                  <a:pt x="1505260" y="771526"/>
                                </a:lnTo>
                                <a:lnTo>
                                  <a:pt x="1507170" y="784543"/>
                                </a:lnTo>
                                <a:lnTo>
                                  <a:pt x="1508125" y="795338"/>
                                </a:lnTo>
                                <a:lnTo>
                                  <a:pt x="1508125" y="804228"/>
                                </a:lnTo>
                                <a:lnTo>
                                  <a:pt x="1507807" y="810261"/>
                                </a:lnTo>
                                <a:lnTo>
                                  <a:pt x="1506852" y="815341"/>
                                </a:lnTo>
                                <a:lnTo>
                                  <a:pt x="1444778" y="877888"/>
                                </a:lnTo>
                                <a:lnTo>
                                  <a:pt x="1442550" y="864553"/>
                                </a:lnTo>
                                <a:lnTo>
                                  <a:pt x="1439048" y="851218"/>
                                </a:lnTo>
                                <a:lnTo>
                                  <a:pt x="1435228" y="836296"/>
                                </a:lnTo>
                                <a:lnTo>
                                  <a:pt x="1430135" y="821691"/>
                                </a:lnTo>
                                <a:lnTo>
                                  <a:pt x="1424087" y="806451"/>
                                </a:lnTo>
                                <a:lnTo>
                                  <a:pt x="1416765" y="790576"/>
                                </a:lnTo>
                                <a:lnTo>
                                  <a:pt x="1408807" y="774383"/>
                                </a:lnTo>
                                <a:lnTo>
                                  <a:pt x="1399894" y="757873"/>
                                </a:lnTo>
                                <a:lnTo>
                                  <a:pt x="1390026" y="741363"/>
                                </a:lnTo>
                                <a:lnTo>
                                  <a:pt x="1378884" y="724536"/>
                                </a:lnTo>
                                <a:lnTo>
                                  <a:pt x="1367106" y="707073"/>
                                </a:lnTo>
                                <a:lnTo>
                                  <a:pt x="1353737" y="689928"/>
                                </a:lnTo>
                                <a:lnTo>
                                  <a:pt x="1340048" y="672466"/>
                                </a:lnTo>
                                <a:lnTo>
                                  <a:pt x="1325087" y="655003"/>
                                </a:lnTo>
                                <a:lnTo>
                                  <a:pt x="1308852" y="637541"/>
                                </a:lnTo>
                                <a:lnTo>
                                  <a:pt x="1291981" y="620396"/>
                                </a:lnTo>
                                <a:lnTo>
                                  <a:pt x="1278611" y="607061"/>
                                </a:lnTo>
                                <a:lnTo>
                                  <a:pt x="1264923" y="594361"/>
                                </a:lnTo>
                                <a:lnTo>
                                  <a:pt x="1251235" y="582296"/>
                                </a:lnTo>
                                <a:lnTo>
                                  <a:pt x="1238184" y="570866"/>
                                </a:lnTo>
                                <a:lnTo>
                                  <a:pt x="1224814" y="560388"/>
                                </a:lnTo>
                                <a:lnTo>
                                  <a:pt x="1212081" y="550228"/>
                                </a:lnTo>
                                <a:lnTo>
                                  <a:pt x="1199348" y="541021"/>
                                </a:lnTo>
                                <a:lnTo>
                                  <a:pt x="1187252" y="532448"/>
                                </a:lnTo>
                                <a:lnTo>
                                  <a:pt x="1175155" y="524511"/>
                                </a:lnTo>
                                <a:lnTo>
                                  <a:pt x="1163059" y="516573"/>
                                </a:lnTo>
                                <a:lnTo>
                                  <a:pt x="1151917" y="509588"/>
                                </a:lnTo>
                                <a:lnTo>
                                  <a:pt x="1140776" y="502921"/>
                                </a:lnTo>
                                <a:lnTo>
                                  <a:pt x="1129953" y="496888"/>
                                </a:lnTo>
                                <a:lnTo>
                                  <a:pt x="1119766" y="491808"/>
                                </a:lnTo>
                                <a:lnTo>
                                  <a:pt x="1109580" y="486411"/>
                                </a:lnTo>
                                <a:lnTo>
                                  <a:pt x="1100030" y="481966"/>
                                </a:lnTo>
                                <a:lnTo>
                                  <a:pt x="1082522" y="474028"/>
                                </a:lnTo>
                                <a:lnTo>
                                  <a:pt x="1066287" y="467678"/>
                                </a:lnTo>
                                <a:lnTo>
                                  <a:pt x="1052599" y="462598"/>
                                </a:lnTo>
                                <a:lnTo>
                                  <a:pt x="1040821" y="459106"/>
                                </a:lnTo>
                                <a:lnTo>
                                  <a:pt x="1031590" y="456248"/>
                                </a:lnTo>
                                <a:lnTo>
                                  <a:pt x="1024905" y="454343"/>
                                </a:lnTo>
                                <a:lnTo>
                                  <a:pt x="1019175" y="453391"/>
                                </a:lnTo>
                                <a:lnTo>
                                  <a:pt x="1084432" y="388938"/>
                                </a:lnTo>
                                <a:close/>
                                <a:moveTo>
                                  <a:pt x="1213168" y="238125"/>
                                </a:moveTo>
                                <a:lnTo>
                                  <a:pt x="1218883" y="238125"/>
                                </a:lnTo>
                                <a:lnTo>
                                  <a:pt x="1226186" y="238759"/>
                                </a:lnTo>
                                <a:lnTo>
                                  <a:pt x="1236028" y="239709"/>
                                </a:lnTo>
                                <a:lnTo>
                                  <a:pt x="1248411" y="242245"/>
                                </a:lnTo>
                                <a:lnTo>
                                  <a:pt x="1263016" y="245414"/>
                                </a:lnTo>
                                <a:lnTo>
                                  <a:pt x="1270953" y="247315"/>
                                </a:lnTo>
                                <a:lnTo>
                                  <a:pt x="1280161" y="249850"/>
                                </a:lnTo>
                                <a:lnTo>
                                  <a:pt x="1289051" y="253020"/>
                                </a:lnTo>
                                <a:lnTo>
                                  <a:pt x="1298893" y="256506"/>
                                </a:lnTo>
                                <a:lnTo>
                                  <a:pt x="1309053" y="260625"/>
                                </a:lnTo>
                                <a:lnTo>
                                  <a:pt x="1319848" y="264745"/>
                                </a:lnTo>
                                <a:lnTo>
                                  <a:pt x="1330961" y="269816"/>
                                </a:lnTo>
                                <a:lnTo>
                                  <a:pt x="1342391" y="275203"/>
                                </a:lnTo>
                                <a:lnTo>
                                  <a:pt x="1354456" y="281541"/>
                                </a:lnTo>
                                <a:lnTo>
                                  <a:pt x="1366838" y="288196"/>
                                </a:lnTo>
                                <a:lnTo>
                                  <a:pt x="1379538" y="295802"/>
                                </a:lnTo>
                                <a:lnTo>
                                  <a:pt x="1392873" y="303725"/>
                                </a:lnTo>
                                <a:lnTo>
                                  <a:pt x="1405891" y="312598"/>
                                </a:lnTo>
                                <a:lnTo>
                                  <a:pt x="1419861" y="322422"/>
                                </a:lnTo>
                                <a:lnTo>
                                  <a:pt x="1433831" y="332880"/>
                                </a:lnTo>
                                <a:lnTo>
                                  <a:pt x="1448436" y="344289"/>
                                </a:lnTo>
                                <a:lnTo>
                                  <a:pt x="1463041" y="356332"/>
                                </a:lnTo>
                                <a:lnTo>
                                  <a:pt x="1477963" y="369325"/>
                                </a:lnTo>
                                <a:lnTo>
                                  <a:pt x="1492886" y="383269"/>
                                </a:lnTo>
                                <a:lnTo>
                                  <a:pt x="1508126" y="398164"/>
                                </a:lnTo>
                                <a:lnTo>
                                  <a:pt x="1523366" y="413692"/>
                                </a:lnTo>
                                <a:lnTo>
                                  <a:pt x="1537653" y="428587"/>
                                </a:lnTo>
                                <a:lnTo>
                                  <a:pt x="1550353" y="443481"/>
                                </a:lnTo>
                                <a:lnTo>
                                  <a:pt x="1562418" y="458376"/>
                                </a:lnTo>
                                <a:lnTo>
                                  <a:pt x="1573848" y="472637"/>
                                </a:lnTo>
                                <a:lnTo>
                                  <a:pt x="1583691" y="486264"/>
                                </a:lnTo>
                                <a:lnTo>
                                  <a:pt x="1593216" y="499891"/>
                                </a:lnTo>
                                <a:lnTo>
                                  <a:pt x="1601471" y="512884"/>
                                </a:lnTo>
                                <a:lnTo>
                                  <a:pt x="1609091" y="525878"/>
                                </a:lnTo>
                                <a:lnTo>
                                  <a:pt x="1616076" y="538237"/>
                                </a:lnTo>
                                <a:lnTo>
                                  <a:pt x="1622108" y="549963"/>
                                </a:lnTo>
                                <a:lnTo>
                                  <a:pt x="1627823" y="561371"/>
                                </a:lnTo>
                                <a:lnTo>
                                  <a:pt x="1632268" y="572780"/>
                                </a:lnTo>
                                <a:lnTo>
                                  <a:pt x="1636713" y="583238"/>
                                </a:lnTo>
                                <a:lnTo>
                                  <a:pt x="1640206" y="593379"/>
                                </a:lnTo>
                                <a:lnTo>
                                  <a:pt x="1643699" y="603203"/>
                                </a:lnTo>
                                <a:lnTo>
                                  <a:pt x="1646239" y="612077"/>
                                </a:lnTo>
                                <a:lnTo>
                                  <a:pt x="1648143" y="620633"/>
                                </a:lnTo>
                                <a:lnTo>
                                  <a:pt x="1650049" y="628873"/>
                                </a:lnTo>
                                <a:lnTo>
                                  <a:pt x="1651636" y="636478"/>
                                </a:lnTo>
                                <a:lnTo>
                                  <a:pt x="1652589" y="643767"/>
                                </a:lnTo>
                                <a:lnTo>
                                  <a:pt x="1653541" y="650422"/>
                                </a:lnTo>
                                <a:lnTo>
                                  <a:pt x="1654176" y="661514"/>
                                </a:lnTo>
                                <a:lnTo>
                                  <a:pt x="1654176" y="670705"/>
                                </a:lnTo>
                                <a:lnTo>
                                  <a:pt x="1653859" y="677043"/>
                                </a:lnTo>
                                <a:lnTo>
                                  <a:pt x="1652906" y="682747"/>
                                </a:lnTo>
                                <a:lnTo>
                                  <a:pt x="1588136" y="747713"/>
                                </a:lnTo>
                                <a:lnTo>
                                  <a:pt x="1585596" y="733769"/>
                                </a:lnTo>
                                <a:lnTo>
                                  <a:pt x="1582421" y="719508"/>
                                </a:lnTo>
                                <a:lnTo>
                                  <a:pt x="1578293" y="704297"/>
                                </a:lnTo>
                                <a:lnTo>
                                  <a:pt x="1572896" y="689085"/>
                                </a:lnTo>
                                <a:lnTo>
                                  <a:pt x="1566546" y="672923"/>
                                </a:lnTo>
                                <a:lnTo>
                                  <a:pt x="1559561" y="656761"/>
                                </a:lnTo>
                                <a:lnTo>
                                  <a:pt x="1550671" y="639964"/>
                                </a:lnTo>
                                <a:lnTo>
                                  <a:pt x="1541463" y="622534"/>
                                </a:lnTo>
                                <a:lnTo>
                                  <a:pt x="1531303" y="605105"/>
                                </a:lnTo>
                                <a:lnTo>
                                  <a:pt x="1519556" y="587358"/>
                                </a:lnTo>
                                <a:lnTo>
                                  <a:pt x="1507173" y="569294"/>
                                </a:lnTo>
                                <a:lnTo>
                                  <a:pt x="1493521" y="551230"/>
                                </a:lnTo>
                                <a:lnTo>
                                  <a:pt x="1479233" y="533166"/>
                                </a:lnTo>
                                <a:lnTo>
                                  <a:pt x="1463676" y="514786"/>
                                </a:lnTo>
                                <a:lnTo>
                                  <a:pt x="1446848" y="497039"/>
                                </a:lnTo>
                                <a:lnTo>
                                  <a:pt x="1429386" y="478975"/>
                                </a:lnTo>
                                <a:lnTo>
                                  <a:pt x="1415098" y="465031"/>
                                </a:lnTo>
                                <a:lnTo>
                                  <a:pt x="1400811" y="451721"/>
                                </a:lnTo>
                                <a:lnTo>
                                  <a:pt x="1386841" y="439362"/>
                                </a:lnTo>
                                <a:lnTo>
                                  <a:pt x="1372871" y="427636"/>
                                </a:lnTo>
                                <a:lnTo>
                                  <a:pt x="1359536" y="416544"/>
                                </a:lnTo>
                                <a:lnTo>
                                  <a:pt x="1345883" y="406086"/>
                                </a:lnTo>
                                <a:lnTo>
                                  <a:pt x="1332548" y="396262"/>
                                </a:lnTo>
                                <a:lnTo>
                                  <a:pt x="1319848" y="387389"/>
                                </a:lnTo>
                                <a:lnTo>
                                  <a:pt x="1307148" y="378832"/>
                                </a:lnTo>
                                <a:lnTo>
                                  <a:pt x="1295083" y="370909"/>
                                </a:lnTo>
                                <a:lnTo>
                                  <a:pt x="1283018" y="363620"/>
                                </a:lnTo>
                                <a:lnTo>
                                  <a:pt x="1271271" y="356648"/>
                                </a:lnTo>
                                <a:lnTo>
                                  <a:pt x="1260158" y="350627"/>
                                </a:lnTo>
                                <a:lnTo>
                                  <a:pt x="1249681" y="344606"/>
                                </a:lnTo>
                                <a:lnTo>
                                  <a:pt x="1239203" y="339219"/>
                                </a:lnTo>
                                <a:lnTo>
                                  <a:pt x="1229361" y="334782"/>
                                </a:lnTo>
                                <a:lnTo>
                                  <a:pt x="1210628" y="326542"/>
                                </a:lnTo>
                                <a:lnTo>
                                  <a:pt x="1193801" y="319887"/>
                                </a:lnTo>
                                <a:lnTo>
                                  <a:pt x="1179513" y="314500"/>
                                </a:lnTo>
                                <a:lnTo>
                                  <a:pt x="1167766" y="310697"/>
                                </a:lnTo>
                                <a:lnTo>
                                  <a:pt x="1157923" y="307845"/>
                                </a:lnTo>
                                <a:lnTo>
                                  <a:pt x="1150621" y="306260"/>
                                </a:lnTo>
                                <a:lnTo>
                                  <a:pt x="1144588" y="304992"/>
                                </a:lnTo>
                                <a:lnTo>
                                  <a:pt x="1213168" y="238125"/>
                                </a:lnTo>
                                <a:close/>
                                <a:moveTo>
                                  <a:pt x="1555569" y="0"/>
                                </a:moveTo>
                                <a:lnTo>
                                  <a:pt x="1566687" y="0"/>
                                </a:lnTo>
                                <a:lnTo>
                                  <a:pt x="1578441" y="0"/>
                                </a:lnTo>
                                <a:lnTo>
                                  <a:pt x="1589876" y="1272"/>
                                </a:lnTo>
                                <a:lnTo>
                                  <a:pt x="1601948" y="2862"/>
                                </a:lnTo>
                                <a:lnTo>
                                  <a:pt x="1614337" y="5088"/>
                                </a:lnTo>
                                <a:lnTo>
                                  <a:pt x="1627043" y="7950"/>
                                </a:lnTo>
                                <a:lnTo>
                                  <a:pt x="1640385" y="11766"/>
                                </a:lnTo>
                                <a:lnTo>
                                  <a:pt x="1653409" y="16218"/>
                                </a:lnTo>
                                <a:lnTo>
                                  <a:pt x="1667386" y="21624"/>
                                </a:lnTo>
                                <a:lnTo>
                                  <a:pt x="1681363" y="27984"/>
                                </a:lnTo>
                                <a:lnTo>
                                  <a:pt x="1695976" y="35298"/>
                                </a:lnTo>
                                <a:lnTo>
                                  <a:pt x="1710588" y="42930"/>
                                </a:lnTo>
                                <a:lnTo>
                                  <a:pt x="1725836" y="52152"/>
                                </a:lnTo>
                                <a:lnTo>
                                  <a:pt x="1741084" y="62010"/>
                                </a:lnTo>
                                <a:lnTo>
                                  <a:pt x="1756649" y="72822"/>
                                </a:lnTo>
                                <a:lnTo>
                                  <a:pt x="1772850" y="84588"/>
                                </a:lnTo>
                                <a:lnTo>
                                  <a:pt x="1789051" y="97626"/>
                                </a:lnTo>
                                <a:lnTo>
                                  <a:pt x="1804617" y="111300"/>
                                </a:lnTo>
                                <a:lnTo>
                                  <a:pt x="1819547" y="124656"/>
                                </a:lnTo>
                                <a:lnTo>
                                  <a:pt x="1832571" y="138330"/>
                                </a:lnTo>
                                <a:lnTo>
                                  <a:pt x="1844642" y="151686"/>
                                </a:lnTo>
                                <a:lnTo>
                                  <a:pt x="1856078" y="165042"/>
                                </a:lnTo>
                                <a:lnTo>
                                  <a:pt x="1865608" y="178398"/>
                                </a:lnTo>
                                <a:lnTo>
                                  <a:pt x="1874502" y="191755"/>
                                </a:lnTo>
                                <a:lnTo>
                                  <a:pt x="1881809" y="204475"/>
                                </a:lnTo>
                                <a:lnTo>
                                  <a:pt x="1888797" y="217831"/>
                                </a:lnTo>
                                <a:lnTo>
                                  <a:pt x="1894197" y="230869"/>
                                </a:lnTo>
                                <a:lnTo>
                                  <a:pt x="1898962" y="243907"/>
                                </a:lnTo>
                                <a:lnTo>
                                  <a:pt x="1902457" y="256309"/>
                                </a:lnTo>
                                <a:lnTo>
                                  <a:pt x="1905633" y="268711"/>
                                </a:lnTo>
                                <a:lnTo>
                                  <a:pt x="1907857" y="281113"/>
                                </a:lnTo>
                                <a:lnTo>
                                  <a:pt x="1908810" y="293197"/>
                                </a:lnTo>
                                <a:lnTo>
                                  <a:pt x="1909763" y="305281"/>
                                </a:lnTo>
                                <a:lnTo>
                                  <a:pt x="1909763" y="316729"/>
                                </a:lnTo>
                                <a:lnTo>
                                  <a:pt x="1908492" y="328177"/>
                                </a:lnTo>
                                <a:lnTo>
                                  <a:pt x="1907539" y="339307"/>
                                </a:lnTo>
                                <a:lnTo>
                                  <a:pt x="1905316" y="350437"/>
                                </a:lnTo>
                                <a:lnTo>
                                  <a:pt x="1902457" y="360931"/>
                                </a:lnTo>
                                <a:lnTo>
                                  <a:pt x="1899598" y="371425"/>
                                </a:lnTo>
                                <a:lnTo>
                                  <a:pt x="1895786" y="381601"/>
                                </a:lnTo>
                                <a:lnTo>
                                  <a:pt x="1891656" y="391459"/>
                                </a:lnTo>
                                <a:lnTo>
                                  <a:pt x="1887527" y="400681"/>
                                </a:lnTo>
                                <a:lnTo>
                                  <a:pt x="1882762" y="409903"/>
                                </a:lnTo>
                                <a:lnTo>
                                  <a:pt x="1877361" y="418490"/>
                                </a:lnTo>
                                <a:lnTo>
                                  <a:pt x="1871643" y="426758"/>
                                </a:lnTo>
                                <a:lnTo>
                                  <a:pt x="1865925" y="434708"/>
                                </a:lnTo>
                                <a:lnTo>
                                  <a:pt x="1860208" y="442340"/>
                                </a:lnTo>
                                <a:lnTo>
                                  <a:pt x="1854172" y="449336"/>
                                </a:lnTo>
                                <a:lnTo>
                                  <a:pt x="1847501" y="456014"/>
                                </a:lnTo>
                                <a:lnTo>
                                  <a:pt x="1841783" y="463328"/>
                                </a:lnTo>
                                <a:lnTo>
                                  <a:pt x="1830983" y="476048"/>
                                </a:lnTo>
                                <a:lnTo>
                                  <a:pt x="1801122" y="514208"/>
                                </a:lnTo>
                                <a:lnTo>
                                  <a:pt x="1764909" y="560636"/>
                                </a:lnTo>
                                <a:lnTo>
                                  <a:pt x="1730283" y="604838"/>
                                </a:lnTo>
                                <a:lnTo>
                                  <a:pt x="1729648" y="593708"/>
                                </a:lnTo>
                                <a:lnTo>
                                  <a:pt x="1728377" y="581306"/>
                                </a:lnTo>
                                <a:lnTo>
                                  <a:pt x="1726471" y="567632"/>
                                </a:lnTo>
                                <a:lnTo>
                                  <a:pt x="1723930" y="553322"/>
                                </a:lnTo>
                                <a:lnTo>
                                  <a:pt x="1720118" y="537740"/>
                                </a:lnTo>
                                <a:lnTo>
                                  <a:pt x="1715353" y="521840"/>
                                </a:lnTo>
                                <a:lnTo>
                                  <a:pt x="1712494" y="513254"/>
                                </a:lnTo>
                                <a:lnTo>
                                  <a:pt x="1709318" y="504668"/>
                                </a:lnTo>
                                <a:lnTo>
                                  <a:pt x="1705823" y="496082"/>
                                </a:lnTo>
                                <a:lnTo>
                                  <a:pt x="1702011" y="487178"/>
                                </a:lnTo>
                                <a:lnTo>
                                  <a:pt x="1697882" y="477638"/>
                                </a:lnTo>
                                <a:lnTo>
                                  <a:pt x="1693117" y="468098"/>
                                </a:lnTo>
                                <a:lnTo>
                                  <a:pt x="1688034" y="458876"/>
                                </a:lnTo>
                                <a:lnTo>
                                  <a:pt x="1682952" y="449018"/>
                                </a:lnTo>
                                <a:lnTo>
                                  <a:pt x="1677234" y="439160"/>
                                </a:lnTo>
                                <a:lnTo>
                                  <a:pt x="1670881" y="428984"/>
                                </a:lnTo>
                                <a:lnTo>
                                  <a:pt x="1664527" y="418808"/>
                                </a:lnTo>
                                <a:lnTo>
                                  <a:pt x="1657221" y="408631"/>
                                </a:lnTo>
                                <a:lnTo>
                                  <a:pt x="1649915" y="398137"/>
                                </a:lnTo>
                                <a:lnTo>
                                  <a:pt x="1641973" y="387643"/>
                                </a:lnTo>
                                <a:lnTo>
                                  <a:pt x="1633079" y="376831"/>
                                </a:lnTo>
                                <a:lnTo>
                                  <a:pt x="1624184" y="365701"/>
                                </a:lnTo>
                                <a:lnTo>
                                  <a:pt x="1614337" y="354889"/>
                                </a:lnTo>
                                <a:lnTo>
                                  <a:pt x="1604489" y="343441"/>
                                </a:lnTo>
                                <a:lnTo>
                                  <a:pt x="1593688" y="332311"/>
                                </a:lnTo>
                                <a:lnTo>
                                  <a:pt x="1582570" y="320863"/>
                                </a:lnTo>
                                <a:lnTo>
                                  <a:pt x="1571134" y="310051"/>
                                </a:lnTo>
                                <a:lnTo>
                                  <a:pt x="1559381" y="299239"/>
                                </a:lnTo>
                                <a:lnTo>
                                  <a:pt x="1548263" y="289381"/>
                                </a:lnTo>
                                <a:lnTo>
                                  <a:pt x="1536827" y="279523"/>
                                </a:lnTo>
                                <a:lnTo>
                                  <a:pt x="1525709" y="270619"/>
                                </a:lnTo>
                                <a:lnTo>
                                  <a:pt x="1514590" y="262351"/>
                                </a:lnTo>
                                <a:lnTo>
                                  <a:pt x="1503472" y="254083"/>
                                </a:lnTo>
                                <a:lnTo>
                                  <a:pt x="1492672" y="246451"/>
                                </a:lnTo>
                                <a:lnTo>
                                  <a:pt x="1481871" y="239137"/>
                                </a:lnTo>
                                <a:lnTo>
                                  <a:pt x="1471388" y="232777"/>
                                </a:lnTo>
                                <a:lnTo>
                                  <a:pt x="1460905" y="226417"/>
                                </a:lnTo>
                                <a:lnTo>
                                  <a:pt x="1450740" y="220693"/>
                                </a:lnTo>
                                <a:lnTo>
                                  <a:pt x="1440575" y="215287"/>
                                </a:lnTo>
                                <a:lnTo>
                                  <a:pt x="1430410" y="210199"/>
                                </a:lnTo>
                                <a:lnTo>
                                  <a:pt x="1420562" y="205747"/>
                                </a:lnTo>
                                <a:lnTo>
                                  <a:pt x="1411350" y="201613"/>
                                </a:lnTo>
                                <a:lnTo>
                                  <a:pt x="1401820" y="197479"/>
                                </a:lnTo>
                                <a:lnTo>
                                  <a:pt x="1392925" y="193981"/>
                                </a:lnTo>
                                <a:lnTo>
                                  <a:pt x="1375136" y="187620"/>
                                </a:lnTo>
                                <a:lnTo>
                                  <a:pt x="1358300" y="182850"/>
                                </a:lnTo>
                                <a:lnTo>
                                  <a:pt x="1342417" y="178716"/>
                                </a:lnTo>
                                <a:lnTo>
                                  <a:pt x="1327805" y="175536"/>
                                </a:lnTo>
                                <a:lnTo>
                                  <a:pt x="1314145" y="173310"/>
                                </a:lnTo>
                                <a:lnTo>
                                  <a:pt x="1301756" y="171720"/>
                                </a:lnTo>
                                <a:lnTo>
                                  <a:pt x="1290638" y="171084"/>
                                </a:lnTo>
                                <a:lnTo>
                                  <a:pt x="1330346" y="138966"/>
                                </a:lnTo>
                                <a:lnTo>
                                  <a:pt x="1370689" y="105894"/>
                                </a:lnTo>
                                <a:lnTo>
                                  <a:pt x="1405950" y="76638"/>
                                </a:lnTo>
                                <a:lnTo>
                                  <a:pt x="1419609" y="64554"/>
                                </a:lnTo>
                                <a:lnTo>
                                  <a:pt x="1429774" y="55650"/>
                                </a:lnTo>
                                <a:lnTo>
                                  <a:pt x="1435810" y="49926"/>
                                </a:lnTo>
                                <a:lnTo>
                                  <a:pt x="1442163" y="44520"/>
                                </a:lnTo>
                                <a:lnTo>
                                  <a:pt x="1448834" y="39432"/>
                                </a:lnTo>
                                <a:lnTo>
                                  <a:pt x="1455505" y="34026"/>
                                </a:lnTo>
                                <a:lnTo>
                                  <a:pt x="1463129" y="29256"/>
                                </a:lnTo>
                                <a:lnTo>
                                  <a:pt x="1470753" y="24486"/>
                                </a:lnTo>
                                <a:lnTo>
                                  <a:pt x="1479012" y="20352"/>
                                </a:lnTo>
                                <a:lnTo>
                                  <a:pt x="1487271" y="16218"/>
                                </a:lnTo>
                                <a:lnTo>
                                  <a:pt x="1495848" y="13038"/>
                                </a:lnTo>
                                <a:lnTo>
                                  <a:pt x="1505378" y="9540"/>
                                </a:lnTo>
                                <a:lnTo>
                                  <a:pt x="1514590" y="6996"/>
                                </a:lnTo>
                                <a:lnTo>
                                  <a:pt x="1524438" y="4770"/>
                                </a:lnTo>
                                <a:lnTo>
                                  <a:pt x="1534285" y="2544"/>
                                </a:lnTo>
                                <a:lnTo>
                                  <a:pt x="1544768" y="1272"/>
                                </a:lnTo>
                                <a:lnTo>
                                  <a:pt x="1555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9pt;margin-top:70.9pt;height:31.2pt;width:552.6pt;z-index:251674624;mso-width-relative:page;mso-height-relative:page;" coordorigin="3531,3141" coordsize="11052,624" o:gfxdata="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">
                <o:lock v:ext="edit" aspectratio="f"/>
                <v:group id="_x0000_s1026" o:spid="_x0000_s1026" o:spt="203" style="position:absolute;left:3531;top:3141;height:624;width:11052;" coordorigin="5109,4159" coordsize="11052,624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5109;top:4264;height:467;width:11052;" coordorigin="5109,4264" coordsize="11052,467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接连接符 3" o:spid="_x0000_s1026" o:spt="20" style="position:absolute;left:7268;top:4710;flip:y;height:19;width:8893;" filled="f" stroked="t" coordsize="21600,21600" o:gfxdata="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ZRxi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9CB7D8 [3204]" miterlimit="8" joinstyle="miter" dashstyle="3 1"/>
                      <v:imagedata o:title=""/>
                      <o:lock v:ext="edit" aspectratio="f"/>
                    </v:line>
                    <v:rect id="平行四边形 87" o:spid="_x0000_s1026" o:spt="1" style="position:absolute;left:5109;top:4264;height:467;width:2268;v-text-anchor:middle;" fillcolor="#8DA1C2" filled="t" stroked="f" coordsize="21600,21600" o:gfxdata="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fJ1d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TextBox 83" o:spid="_x0000_s1026" o:spt="202" type="#_x0000_t202" style="position:absolute;left:5460;top:4159;height:624;width:1685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jc w:val="both"/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铅笔" o:spid="_x0000_s1026" o:spt="100" style="position:absolute;left:3613;top:3331;height:343;width:348;v-text-anchor:middle;" fillcolor="#FFFFFF [3212]" filled="t" stroked="f" coordsize="1909763,1912938" o:gfxdata="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I9NC5AAAA2wAA&#10;AA8AAAAAAAAAAQAgAAAAIgAAAGRycy9kb3ducmV2LnhtbFBLAQIUABQAAAAIAIdO4kAzLwWeOwAA&#10;ADkAAAAQAAAAAAAAAAEAIAAAAAgBAABkcnMvc2hhcGV4bWwueG1sUEsFBgAAAAAGAAYAWwEAALID&#10;AAAAAA==&#10;" path="m275590,1223963l276860,1225231,281623,1228085,285433,1229987,290513,1232207,296545,1235060,304165,1237280,312738,1239816,323215,1242036,335280,1244255,348933,1246157,364173,1248060,381318,1249328,400368,1249962,421958,1250279,425768,1261376,430213,1272474,434658,1282937,440055,1293083,445453,1303229,451485,1313375,457835,1322886,464185,1332081,471488,1341276,478473,1349837,485775,1358080,493395,1366324,500698,1374250,508635,1381860,516573,1388835,524510,1395493,532448,1402469,540385,1408810,555943,1420541,571500,1430687,586105,1439565,600075,1447492,612775,1453833,624523,1458589,634365,1462394,634365,1467784,634683,1473808,635318,1479832,636270,1486173,638810,1499173,641668,1512489,645795,1526440,650558,1540074,655321,1553707,660083,1566707,665481,1579389,670243,1590803,679133,1610144,685165,1623144,687388,1627900,0,1912938,275590,1223963xm923427,530225l931362,531813,941201,533401,951993,536259,965007,539435,978972,544199,994208,549281,1010713,555950,1028805,564526,1038327,568972,1047849,574053,1057689,579453,1067845,585487,1078320,591521,1088794,598191,1099903,605495,1111012,613118,1122439,621058,1133548,630268,1145609,639161,1157353,649006,1169415,659487,1181476,670285,1193855,681719,1206234,693787,1224326,712208,1241148,730311,1257336,748731,1272888,767152,1287172,785573,1300185,803993,1312246,822096,1323356,840199,1333513,857984,1343035,875770,1346843,884345,1350970,892920,1354461,901813,1357635,910388,1360809,918963,1363349,927220,1365570,935478,1367792,943735,1369697,951675,1370966,959933,1372236,967873,1373188,975495,774247,1579563,771708,1576387,768851,1572258,765042,1566542,760281,1559237,755520,1550344,749807,1540181,744728,1528113,739333,1515091,734254,1500164,731715,1492224,729493,1483967,727271,1475392,725367,1466181,724097,1457289,722510,1447443,721241,1437280,720288,1427117,719336,1416319,719336,1405203,719336,1394087,719971,1382018,705688,1375349,692039,1368362,679343,1361692,667282,1355023,655855,1348035,645381,1341366,635224,1334696,625385,1327709,616497,1321357,608245,1314688,599992,1308018,592692,1301349,585709,1294679,579361,1288327,573013,1281975,567300,1275306,561904,1268636,556825,1262285,552064,1255933,547621,1249898,539686,1237194,532703,1224808,526355,1212739,520641,1200988,509850,1177804,497471,1178122,485727,1178122,474300,1178122,463509,1177804,453352,1177169,443512,1175898,433673,1174628,424785,1173675,416215,1172087,408280,1170182,393045,1167006,379714,1162877,367653,1158431,357496,1153984,348926,1149855,341308,1146044,335595,1142551,331151,1139375,327660,1137152,325438,1134928,923427,530225xm1084432,388938l1089844,389573,1097165,389891,1106715,390843,1118175,392748,1132499,396241,1140458,398146,1148734,400686,1157329,403226,1166879,406718,1176747,410528,1187252,414656,1197756,419418,1208579,424816,1220358,430848,1232136,437198,1244550,444183,1256965,452121,1270017,460376,1283386,469901,1296438,480061,1310444,490856,1324450,502286,1338775,514986,1353100,528003,1367743,542291,1382386,557531,1396074,572136,1408489,586423,1420267,600393,1430772,613728,1440640,627381,1449235,640081,1457511,653098,1464833,665163,1471517,676911,1477566,688341,1482341,699136,1487434,709613,1490935,720408,1494755,729616,1497939,739141,1500167,747713,1502395,756286,1503987,763906,1505260,771526,1507170,784543,1508125,795338,1508125,804228,1507807,810261,1506852,815341,1444778,877888,1442550,864553,1439048,851218,1435228,836296,1430135,821691,1424087,806451,1416765,790576,1408807,774383,1399894,757873,1390026,741363,1378884,724536,1367106,707073,1353737,689928,1340048,672466,1325087,655003,1308852,637541,1291981,620396,1278611,607061,1264923,594361,1251235,582296,1238184,570866,1224814,560388,1212081,550228,1199348,541021,1187252,532448,1175155,524511,1163059,516573,1151917,509588,1140776,502921,1129953,496888,1119766,491808,1109580,486411,1100030,481966,1082522,474028,1066287,467678,1052599,462598,1040821,459106,1031590,456248,1024905,454343,1019175,453391,1084432,388938xm1213168,238125l1218883,238125,1226186,238759,1236028,239709,1248411,242245,1263016,245414,1270953,247315,1280161,249850,1289051,253020,1298893,256506,1309053,260625,1319848,264745,1330961,269816,1342391,275203,1354456,281541,1366838,288196,1379538,295802,1392873,303725,1405891,312598,1419861,322422,1433831,332880,1448436,344289,1463041,356332,1477963,369325,1492886,383269,1508126,398164,1523366,413692,1537653,428587,1550353,443481,1562418,458376,1573848,472637,1583691,486264,1593216,499891,1601471,512884,1609091,525878,1616076,538237,1622108,549963,1627823,561371,1632268,572780,1636713,583238,1640206,593379,1643699,603203,1646239,612077,1648143,620633,1650049,628873,1651636,636478,1652589,643767,1653541,650422,1654176,661514,1654176,670705,1653859,677043,1652906,682747,1588136,747713,1585596,733769,1582421,719508,1578293,704297,1572896,689085,1566546,672923,1559561,656761,1550671,639964,1541463,622534,1531303,605105,1519556,587358,1507173,569294,1493521,551230,1479233,533166,1463676,514786,1446848,497039,1429386,478975,1415098,465031,1400811,451721,1386841,439362,1372871,427636,1359536,416544,1345883,406086,1332548,396262,1319848,387389,1307148,378832,1295083,370909,1283018,363620,1271271,356648,1260158,350627,1249681,344606,1239203,339219,1229361,334782,1210628,326542,1193801,319887,1179513,314500,1167766,310697,1157923,307845,1150621,306260,1144588,304992,1213168,238125xm1555569,0l1566687,0,1578441,0,1589876,1272,1601948,2862,1614337,5088,1627043,7950,1640385,11766,1653409,16218,1667386,21624,1681363,27984,1695976,35298,1710588,42930,1725836,52152,1741084,62010,1756649,72822,1772850,84588,1789051,97626,1804617,111300,1819547,124656,1832571,138330,1844642,151686,1856078,165042,1865608,178398,1874502,191755,1881809,204475,1888797,217831,1894197,230869,1898962,243907,1902457,256309,1905633,268711,1907857,281113,1908810,293197,1909763,305281,1909763,316729,1908492,328177,1907539,339307,1905316,350437,1902457,360931,1899598,371425,1895786,381601,1891656,391459,1887527,400681,1882762,409903,1877361,418490,1871643,426758,1865925,434708,1860208,442340,1854172,449336,1847501,456014,1841783,463328,1830983,476048,1801122,514208,1764909,560636,1730283,604838,1729648,593708,1728377,581306,1726471,567632,1723930,553322,1720118,537740,1715353,521840,1712494,513254,1709318,504668,1705823,496082,1702011,487178,1697882,477638,1693117,468098,1688034,458876,1682952,449018,1677234,439160,1670881,428984,1664527,418808,1657221,408631,1649915,398137,1641973,387643,1633079,376831,1624184,365701,1614337,354889,1604489,343441,1593688,332311,1582570,320863,1571134,310051,1559381,299239,1548263,289381,1536827,279523,1525709,270619,1514590,262351,1503472,254083,1492672,246451,1481871,239137,1471388,232777,1460905,226417,1450740,220693,1440575,215287,1430410,210199,1420562,205747,1411350,201613,1401820,197479,1392925,193981,1375136,187620,1358300,182850,1342417,178716,1327805,175536,1314145,173310,1301756,171720,1290638,171084,1330346,138966,1370689,105894,1405950,76638,1419609,64554,1429774,55650,1435810,49926,1442163,44520,1448834,39432,1455505,34026,1463129,29256,1470753,24486,1479012,20352,1487271,16218,1495848,13038,1505378,9540,1514590,6996,1524438,4770,1534285,2544,1544768,1272,1555569,0xe">
                  <v:path o:connectlocs="56,221;77,225;85,239;96,250;115,261;118,274;0,341;180,98;197,106;214,119;235,143;246,162;249,174;135,272;131,258;125,244;110,234;101,225;90,210;75,209;60,204;200,69;215,74;232,83;253,102;267,120;272,135;262,156;254,135;234,110;215,95;199,86;196,69;232,44;248,51;268,65;287,86;297,104;300,116;286,125;273,101;251,78;232,64;214,56;286,0;305,4;327,19;342,38;346,56;342,71;334,82;312,98;307,83;297,69;282,53;267,41;252,34;241,24;264,6;276,0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1403985</wp:posOffset>
                </wp:positionV>
                <wp:extent cx="7130415" cy="58356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0415" cy="583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具备较强的学习研发能力，良好的抽象思维，能快速学习新技术，具备独立思考能力，热爱技术研究;有良好的沟通能力，具备团队合作精神，高度的责任心和积极的工作态度。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45pt;margin-top:110.55pt;height:45.95pt;width:561.45pt;z-index:251659264;mso-width-relative:page;mso-height-relative:page;" filled="f" stroked="f" coordsize="21600,21600" o:gfxdata="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6u8V23QAAAAwBAAAPAAAAAAAAAAEAIAAAACIA&#10;AABkcnMvZG93bnJldi54bWxQSwECFAAUAAAACACHTuJAeBoErT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具备较强的学习研发能力，良好的抽象思维，能快速学习新技术，具备独立思考能力，热爱技术研究;有良好的沟通能力，具备团队合作精神，高度的责任心和积极的工作态度。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-887730</wp:posOffset>
                </wp:positionH>
                <wp:positionV relativeFrom="paragraph">
                  <wp:posOffset>6986270</wp:posOffset>
                </wp:positionV>
                <wp:extent cx="7045960" cy="2186940"/>
                <wp:effectExtent l="0" t="0" r="0" b="0"/>
                <wp:wrapNone/>
                <wp:docPr id="37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5960" cy="218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648E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648E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648E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</w:rPr>
                              <w:t>018/08--20xx/02                 项目名称：医院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648E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Hans" w:bidi="ar-SA"/>
                              </w:rPr>
                              <w:t>简历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648E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</w:rPr>
                              <w:t xml:space="preserve">排队管理软件              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：根据医院的需求定制门诊排队管理软件，与HIS系统对接提取数据实现智能排队管理，软件包括电视终端的显示，医生站客户端等。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工作职责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：软件数据库的设计、软件结构的设计以及开发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648E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648E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648E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</w:rPr>
                              <w:t>017/08--20xx/02                 项目名称：塔防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648E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Hans" w:bidi="ar-SA"/>
                              </w:rPr>
                              <w:t>游戏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648E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</w:rPr>
                              <w:t xml:space="preserve">项目                       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：主要进行塔功能的开发，实现升级、建造功能、选择关卡、敌人自动生成、攻击、移动、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子弹生成、销毁、等特效，商店功能等。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工作职责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：负责塔防项目的UI设计和代码编写，并且测试修改BUS，优化画面。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br w:type="textWrapping"/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69.9pt;margin-top:550.1pt;height:172.2pt;width:554.8pt;mso-position-horizontal-relative:margin;z-index:251666432;mso-width-relative:page;mso-height-relative:page;" filled="f" stroked="f" coordsize="21600,21600" o:gfxdata="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X5Uex2QAAAA4BAAAPAAAAAAAAAAEAIAAA&#10;ACIAAABkcnMvZG93bnJldi54bWxQSwECFAAUAAAACACHTuJA3QgxqQsCAAAY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648E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648E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648E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-SA"/>
                        </w:rPr>
                        <w:t>018/08--20xx/02                 项目名称：医院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648E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Hans" w:bidi="ar-SA"/>
                        </w:rPr>
                        <w:t>简历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648E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-SA"/>
                        </w:rPr>
                        <w:t xml:space="preserve">排队管理软件                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项目介绍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：根据医院的需求定制门诊排队管理软件，与HIS系统对接提取数据实现智能排队管理，软件包括电视终端的显示，医生站客户端等。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工作职责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：软件数据库的设计、软件结构的设计以及开发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648E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648E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648E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-SA"/>
                        </w:rPr>
                        <w:t>017/08--20xx/02                 项目名称：塔防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648E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Hans" w:bidi="ar-SA"/>
                        </w:rPr>
                        <w:t>游戏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648E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-SA"/>
                        </w:rPr>
                        <w:t xml:space="preserve">项目                         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项目介绍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：主要进行塔功能的开发，实现升级、建造功能、选择关卡、敌人自动生成、攻击、移动、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子弹生成、销毁、等特效，商店功能等。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工作职责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：负责塔防项目的UI设计和代码编写，并且测试修改BUS，优化画面。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br w:type="textWrapping"/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6397625</wp:posOffset>
                </wp:positionV>
                <wp:extent cx="7040880" cy="396240"/>
                <wp:effectExtent l="0" t="0" r="7620" b="317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0" cy="396240"/>
                          <a:chOff x="3603" y="11980"/>
                          <a:chExt cx="11088" cy="624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3603" y="11980"/>
                            <a:ext cx="11088" cy="624"/>
                            <a:chOff x="5109" y="6325"/>
                            <a:chExt cx="11088" cy="624"/>
                          </a:xfrm>
                        </wpg:grpSpPr>
                        <wpg:grpSp>
                          <wpg:cNvPr id="75" name="组合 21"/>
                          <wpg:cNvGrpSpPr/>
                          <wpg:grpSpPr>
                            <a:xfrm>
                              <a:off x="5109" y="6430"/>
                              <a:ext cx="11088" cy="467"/>
                              <a:chOff x="5109" y="6430"/>
                              <a:chExt cx="11088" cy="467"/>
                            </a:xfrm>
                          </wpg:grpSpPr>
                          <wps:wsp>
                            <wps:cNvPr id="76" name="直接连接符 6"/>
                            <wps:cNvCnPr/>
                            <wps:spPr>
                              <a:xfrm flipV="1">
                                <a:off x="7251" y="6867"/>
                                <a:ext cx="8946" cy="13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CB7D8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平行四边形 87"/>
                            <wps:cNvSpPr/>
                            <wps:spPr>
                              <a:xfrm>
                                <a:off x="5109" y="6430"/>
                                <a:ext cx="2268" cy="4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8DA1C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8" name="TextBox 83"/>
                          <wps:cNvSpPr txBox="1"/>
                          <wps:spPr bwMode="auto">
                            <a:xfrm>
                              <a:off x="5530" y="6325"/>
                              <a:ext cx="1685" cy="6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jc w:val="both"/>
                                  <w:rPr>
                                    <w:rFonts w:hint="default" w:ascii="微软雅黑" w:hAnsi="微软雅黑" w:eastAsia="微软雅黑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65" name="图形 46"/>
                        <wps:cNvSpPr/>
                        <wps:spPr>
                          <a:xfrm>
                            <a:off x="3743" y="12197"/>
                            <a:ext cx="306" cy="252"/>
                          </a:xfrm>
                          <a:custGeom>
                            <a:avLst/>
                            <a:gdLst>
                              <a:gd name="connsiteX0" fmla="*/ 561263 w 608590"/>
                              <a:gd name="connsiteY0" fmla="*/ 297005 h 499127"/>
                              <a:gd name="connsiteX1" fmla="*/ 223077 w 608590"/>
                              <a:gd name="connsiteY1" fmla="*/ 297005 h 499127"/>
                              <a:gd name="connsiteX2" fmla="*/ 175721 w 608590"/>
                              <a:gd name="connsiteY2" fmla="*/ 249755 h 499127"/>
                              <a:gd name="connsiteX3" fmla="*/ 223077 w 608590"/>
                              <a:gd name="connsiteY3" fmla="*/ 202505 h 499127"/>
                              <a:gd name="connsiteX4" fmla="*/ 561301 w 608590"/>
                              <a:gd name="connsiteY4" fmla="*/ 202505 h 499127"/>
                              <a:gd name="connsiteX5" fmla="*/ 608616 w 608590"/>
                              <a:gd name="connsiteY5" fmla="*/ 249755 h 499127"/>
                              <a:gd name="connsiteX6" fmla="*/ 561263 w 608590"/>
                              <a:gd name="connsiteY6" fmla="*/ 297005 h 499127"/>
                              <a:gd name="connsiteX7" fmla="*/ 561263 w 608590"/>
                              <a:gd name="connsiteY7" fmla="*/ 297005 h 499127"/>
                              <a:gd name="connsiteX8" fmla="*/ 561263 w 608590"/>
                              <a:gd name="connsiteY8" fmla="*/ 108005 h 499127"/>
                              <a:gd name="connsiteX9" fmla="*/ 223077 w 608590"/>
                              <a:gd name="connsiteY9" fmla="*/ 108005 h 499127"/>
                              <a:gd name="connsiteX10" fmla="*/ 175721 w 608590"/>
                              <a:gd name="connsiteY10" fmla="*/ 60756 h 499127"/>
                              <a:gd name="connsiteX11" fmla="*/ 223077 w 608590"/>
                              <a:gd name="connsiteY11" fmla="*/ 13506 h 499127"/>
                              <a:gd name="connsiteX12" fmla="*/ 561301 w 608590"/>
                              <a:gd name="connsiteY12" fmla="*/ 13506 h 499127"/>
                              <a:gd name="connsiteX13" fmla="*/ 608616 w 608590"/>
                              <a:gd name="connsiteY13" fmla="*/ 60756 h 499127"/>
                              <a:gd name="connsiteX14" fmla="*/ 561263 w 608590"/>
                              <a:gd name="connsiteY14" fmla="*/ 108005 h 499127"/>
                              <a:gd name="connsiteX15" fmla="*/ 561263 w 608590"/>
                              <a:gd name="connsiteY15" fmla="*/ 108005 h 499127"/>
                              <a:gd name="connsiteX16" fmla="*/ 98924 w 608590"/>
                              <a:gd name="connsiteY16" fmla="*/ 457640 h 499127"/>
                              <a:gd name="connsiteX17" fmla="*/ 106075 w 608590"/>
                              <a:gd name="connsiteY17" fmla="*/ 493582 h 499127"/>
                              <a:gd name="connsiteX18" fmla="*/ 106151 w 608590"/>
                              <a:gd name="connsiteY18" fmla="*/ 495028 h 499127"/>
                              <a:gd name="connsiteX19" fmla="*/ 105390 w 608590"/>
                              <a:gd name="connsiteY19" fmla="*/ 497579 h 499127"/>
                              <a:gd name="connsiteX20" fmla="*/ 103032 w 608590"/>
                              <a:gd name="connsiteY20" fmla="*/ 498645 h 499127"/>
                              <a:gd name="connsiteX21" fmla="*/ 99913 w 608590"/>
                              <a:gd name="connsiteY21" fmla="*/ 497808 h 499127"/>
                              <a:gd name="connsiteX22" fmla="*/ 64995 w 608590"/>
                              <a:gd name="connsiteY22" fmla="*/ 481207 h 499127"/>
                              <a:gd name="connsiteX23" fmla="*/ 30534 w 608590"/>
                              <a:gd name="connsiteY23" fmla="*/ 498607 h 499127"/>
                              <a:gd name="connsiteX24" fmla="*/ 27453 w 608590"/>
                              <a:gd name="connsiteY24" fmla="*/ 499521 h 499127"/>
                              <a:gd name="connsiteX25" fmla="*/ 25018 w 608590"/>
                              <a:gd name="connsiteY25" fmla="*/ 498493 h 499127"/>
                              <a:gd name="connsiteX26" fmla="*/ 24182 w 608590"/>
                              <a:gd name="connsiteY26" fmla="*/ 495942 h 499127"/>
                              <a:gd name="connsiteX27" fmla="*/ 24334 w 608590"/>
                              <a:gd name="connsiteY27" fmla="*/ 494495 h 499127"/>
                              <a:gd name="connsiteX28" fmla="*/ 30496 w 608590"/>
                              <a:gd name="connsiteY28" fmla="*/ 458401 h 499127"/>
                              <a:gd name="connsiteX29" fmla="*/ 2006 w 608590"/>
                              <a:gd name="connsiteY29" fmla="*/ 433234 h 499127"/>
                              <a:gd name="connsiteX30" fmla="*/ 28 w 608590"/>
                              <a:gd name="connsiteY30" fmla="*/ 429846 h 499127"/>
                              <a:gd name="connsiteX31" fmla="*/ 4326 w 608590"/>
                              <a:gd name="connsiteY31" fmla="*/ 426495 h 499127"/>
                              <a:gd name="connsiteX32" fmla="*/ 43010 w 608590"/>
                              <a:gd name="connsiteY32" fmla="*/ 420784 h 499127"/>
                              <a:gd name="connsiteX33" fmla="*/ 59936 w 608590"/>
                              <a:gd name="connsiteY33" fmla="*/ 387812 h 499127"/>
                              <a:gd name="connsiteX34" fmla="*/ 63664 w 608590"/>
                              <a:gd name="connsiteY34" fmla="*/ 384804 h 499127"/>
                              <a:gd name="connsiteX35" fmla="*/ 67506 w 608590"/>
                              <a:gd name="connsiteY35" fmla="*/ 387698 h 499127"/>
                              <a:gd name="connsiteX36" fmla="*/ 85345 w 608590"/>
                              <a:gd name="connsiteY36" fmla="*/ 420251 h 499127"/>
                              <a:gd name="connsiteX37" fmla="*/ 124181 w 608590"/>
                              <a:gd name="connsiteY37" fmla="*/ 425048 h 499127"/>
                              <a:gd name="connsiteX38" fmla="*/ 128555 w 608590"/>
                              <a:gd name="connsiteY38" fmla="*/ 428323 h 499127"/>
                              <a:gd name="connsiteX39" fmla="*/ 128555 w 608590"/>
                              <a:gd name="connsiteY39" fmla="*/ 428323 h 499127"/>
                              <a:gd name="connsiteX40" fmla="*/ 126577 w 608590"/>
                              <a:gd name="connsiteY40" fmla="*/ 431787 h 499127"/>
                              <a:gd name="connsiteX41" fmla="*/ 98924 w 608590"/>
                              <a:gd name="connsiteY41" fmla="*/ 457640 h 499127"/>
                              <a:gd name="connsiteX42" fmla="*/ 98924 w 608590"/>
                              <a:gd name="connsiteY42" fmla="*/ 457640 h 499127"/>
                              <a:gd name="connsiteX43" fmla="*/ 98924 w 608590"/>
                              <a:gd name="connsiteY43" fmla="*/ 261901 h 499127"/>
                              <a:gd name="connsiteX44" fmla="*/ 106075 w 608590"/>
                              <a:gd name="connsiteY44" fmla="*/ 297843 h 499127"/>
                              <a:gd name="connsiteX45" fmla="*/ 106151 w 608590"/>
                              <a:gd name="connsiteY45" fmla="*/ 299290 h 499127"/>
                              <a:gd name="connsiteX46" fmla="*/ 105390 w 608590"/>
                              <a:gd name="connsiteY46" fmla="*/ 301841 h 499127"/>
                              <a:gd name="connsiteX47" fmla="*/ 103032 w 608590"/>
                              <a:gd name="connsiteY47" fmla="*/ 302907 h 499127"/>
                              <a:gd name="connsiteX48" fmla="*/ 99913 w 608590"/>
                              <a:gd name="connsiteY48" fmla="*/ 302069 h 499127"/>
                              <a:gd name="connsiteX49" fmla="*/ 65033 w 608590"/>
                              <a:gd name="connsiteY49" fmla="*/ 285507 h 499127"/>
                              <a:gd name="connsiteX50" fmla="*/ 30572 w 608590"/>
                              <a:gd name="connsiteY50" fmla="*/ 302907 h 499127"/>
                              <a:gd name="connsiteX51" fmla="*/ 27491 w 608590"/>
                              <a:gd name="connsiteY51" fmla="*/ 303782 h 499127"/>
                              <a:gd name="connsiteX52" fmla="*/ 25056 w 608590"/>
                              <a:gd name="connsiteY52" fmla="*/ 302754 h 499127"/>
                              <a:gd name="connsiteX53" fmla="*/ 24220 w 608590"/>
                              <a:gd name="connsiteY53" fmla="*/ 300203 h 499127"/>
                              <a:gd name="connsiteX54" fmla="*/ 24372 w 608590"/>
                              <a:gd name="connsiteY54" fmla="*/ 298757 h 499127"/>
                              <a:gd name="connsiteX55" fmla="*/ 30534 w 608590"/>
                              <a:gd name="connsiteY55" fmla="*/ 262662 h 499127"/>
                              <a:gd name="connsiteX56" fmla="*/ 2006 w 608590"/>
                              <a:gd name="connsiteY56" fmla="*/ 237533 h 499127"/>
                              <a:gd name="connsiteX57" fmla="*/ 28 w 608590"/>
                              <a:gd name="connsiteY57" fmla="*/ 234107 h 499127"/>
                              <a:gd name="connsiteX58" fmla="*/ 4326 w 608590"/>
                              <a:gd name="connsiteY58" fmla="*/ 230756 h 499127"/>
                              <a:gd name="connsiteX59" fmla="*/ 43010 w 608590"/>
                              <a:gd name="connsiteY59" fmla="*/ 225045 h 499127"/>
                              <a:gd name="connsiteX60" fmla="*/ 59936 w 608590"/>
                              <a:gd name="connsiteY60" fmla="*/ 192073 h 499127"/>
                              <a:gd name="connsiteX61" fmla="*/ 63664 w 608590"/>
                              <a:gd name="connsiteY61" fmla="*/ 189027 h 499127"/>
                              <a:gd name="connsiteX62" fmla="*/ 67506 w 608590"/>
                              <a:gd name="connsiteY62" fmla="*/ 191921 h 499127"/>
                              <a:gd name="connsiteX63" fmla="*/ 85345 w 608590"/>
                              <a:gd name="connsiteY63" fmla="*/ 224474 h 499127"/>
                              <a:gd name="connsiteX64" fmla="*/ 124181 w 608590"/>
                              <a:gd name="connsiteY64" fmla="*/ 229271 h 499127"/>
                              <a:gd name="connsiteX65" fmla="*/ 128555 w 608590"/>
                              <a:gd name="connsiteY65" fmla="*/ 232546 h 499127"/>
                              <a:gd name="connsiteX66" fmla="*/ 128555 w 608590"/>
                              <a:gd name="connsiteY66" fmla="*/ 232546 h 499127"/>
                              <a:gd name="connsiteX67" fmla="*/ 126577 w 608590"/>
                              <a:gd name="connsiteY67" fmla="*/ 236010 h 499127"/>
                              <a:gd name="connsiteX68" fmla="*/ 98924 w 608590"/>
                              <a:gd name="connsiteY68" fmla="*/ 261901 h 499127"/>
                              <a:gd name="connsiteX69" fmla="*/ 98924 w 608590"/>
                              <a:gd name="connsiteY69" fmla="*/ 261901 h 499127"/>
                              <a:gd name="connsiteX70" fmla="*/ 98924 w 608590"/>
                              <a:gd name="connsiteY70" fmla="*/ 72901 h 499127"/>
                              <a:gd name="connsiteX71" fmla="*/ 106075 w 608590"/>
                              <a:gd name="connsiteY71" fmla="*/ 108843 h 499127"/>
                              <a:gd name="connsiteX72" fmla="*/ 106151 w 608590"/>
                              <a:gd name="connsiteY72" fmla="*/ 110252 h 499127"/>
                              <a:gd name="connsiteX73" fmla="*/ 105390 w 608590"/>
                              <a:gd name="connsiteY73" fmla="*/ 112803 h 499127"/>
                              <a:gd name="connsiteX74" fmla="*/ 103032 w 608590"/>
                              <a:gd name="connsiteY74" fmla="*/ 113907 h 499127"/>
                              <a:gd name="connsiteX75" fmla="*/ 99913 w 608590"/>
                              <a:gd name="connsiteY75" fmla="*/ 113069 h 499127"/>
                              <a:gd name="connsiteX76" fmla="*/ 65033 w 608590"/>
                              <a:gd name="connsiteY76" fmla="*/ 96507 h 499127"/>
                              <a:gd name="connsiteX77" fmla="*/ 30572 w 608590"/>
                              <a:gd name="connsiteY77" fmla="*/ 113907 h 499127"/>
                              <a:gd name="connsiteX78" fmla="*/ 27491 w 608590"/>
                              <a:gd name="connsiteY78" fmla="*/ 114821 h 499127"/>
                              <a:gd name="connsiteX79" fmla="*/ 25056 w 608590"/>
                              <a:gd name="connsiteY79" fmla="*/ 113793 h 499127"/>
                              <a:gd name="connsiteX80" fmla="*/ 24220 w 608590"/>
                              <a:gd name="connsiteY80" fmla="*/ 111242 h 499127"/>
                              <a:gd name="connsiteX81" fmla="*/ 24372 w 608590"/>
                              <a:gd name="connsiteY81" fmla="*/ 109795 h 499127"/>
                              <a:gd name="connsiteX82" fmla="*/ 30534 w 608590"/>
                              <a:gd name="connsiteY82" fmla="*/ 73701 h 499127"/>
                              <a:gd name="connsiteX83" fmla="*/ 2006 w 608590"/>
                              <a:gd name="connsiteY83" fmla="*/ 48534 h 499127"/>
                              <a:gd name="connsiteX84" fmla="*/ 28 w 608590"/>
                              <a:gd name="connsiteY84" fmla="*/ 45069 h 499127"/>
                              <a:gd name="connsiteX85" fmla="*/ 4326 w 608590"/>
                              <a:gd name="connsiteY85" fmla="*/ 41719 h 499127"/>
                              <a:gd name="connsiteX86" fmla="*/ 43010 w 608590"/>
                              <a:gd name="connsiteY86" fmla="*/ 36007 h 499127"/>
                              <a:gd name="connsiteX87" fmla="*/ 59936 w 608590"/>
                              <a:gd name="connsiteY87" fmla="*/ 3035 h 499127"/>
                              <a:gd name="connsiteX88" fmla="*/ 63664 w 608590"/>
                              <a:gd name="connsiteY88" fmla="*/ 27 h 499127"/>
                              <a:gd name="connsiteX89" fmla="*/ 67506 w 608590"/>
                              <a:gd name="connsiteY89" fmla="*/ 2921 h 499127"/>
                              <a:gd name="connsiteX90" fmla="*/ 85345 w 608590"/>
                              <a:gd name="connsiteY90" fmla="*/ 35474 h 499127"/>
                              <a:gd name="connsiteX91" fmla="*/ 124181 w 608590"/>
                              <a:gd name="connsiteY91" fmla="*/ 40272 h 499127"/>
                              <a:gd name="connsiteX92" fmla="*/ 128555 w 608590"/>
                              <a:gd name="connsiteY92" fmla="*/ 43546 h 499127"/>
                              <a:gd name="connsiteX93" fmla="*/ 128555 w 608590"/>
                              <a:gd name="connsiteY93" fmla="*/ 43546 h 499127"/>
                              <a:gd name="connsiteX94" fmla="*/ 126577 w 608590"/>
                              <a:gd name="connsiteY94" fmla="*/ 47011 h 499127"/>
                              <a:gd name="connsiteX95" fmla="*/ 98924 w 608590"/>
                              <a:gd name="connsiteY95" fmla="*/ 72901 h 499127"/>
                              <a:gd name="connsiteX96" fmla="*/ 98924 w 608590"/>
                              <a:gd name="connsiteY96" fmla="*/ 72901 h 499127"/>
                              <a:gd name="connsiteX97" fmla="*/ 223077 w 608590"/>
                              <a:gd name="connsiteY97" fmla="*/ 398244 h 499127"/>
                              <a:gd name="connsiteX98" fmla="*/ 561301 w 608590"/>
                              <a:gd name="connsiteY98" fmla="*/ 398244 h 499127"/>
                              <a:gd name="connsiteX99" fmla="*/ 608658 w 608590"/>
                              <a:gd name="connsiteY99" fmla="*/ 445494 h 499127"/>
                              <a:gd name="connsiteX100" fmla="*/ 561301 w 608590"/>
                              <a:gd name="connsiteY100" fmla="*/ 492744 h 499127"/>
                              <a:gd name="connsiteX101" fmla="*/ 223077 w 608590"/>
                              <a:gd name="connsiteY101" fmla="*/ 492744 h 499127"/>
                              <a:gd name="connsiteX102" fmla="*/ 175721 w 608590"/>
                              <a:gd name="connsiteY102" fmla="*/ 445494 h 499127"/>
                              <a:gd name="connsiteX103" fmla="*/ 223077 w 608590"/>
                              <a:gd name="connsiteY103" fmla="*/ 398244 h 499127"/>
                              <a:gd name="connsiteX104" fmla="*/ 223077 w 608590"/>
                              <a:gd name="connsiteY104" fmla="*/ 398244 h 499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</a:cxnLst>
                            <a:rect l="l" t="t" r="r" b="b"/>
                            <a:pathLst>
                              <a:path w="608590" h="499127">
                                <a:moveTo>
                                  <a:pt x="561263" y="297005"/>
                                </a:moveTo>
                                <a:lnTo>
                                  <a:pt x="223077" y="297005"/>
                                </a:lnTo>
                                <a:cubicBezTo>
                                  <a:pt x="196945" y="297005"/>
                                  <a:pt x="175721" y="275836"/>
                                  <a:pt x="175721" y="249755"/>
                                </a:cubicBezTo>
                                <a:cubicBezTo>
                                  <a:pt x="175721" y="223674"/>
                                  <a:pt x="196907" y="202505"/>
                                  <a:pt x="223077" y="202505"/>
                                </a:cubicBezTo>
                                <a:lnTo>
                                  <a:pt x="561301" y="202505"/>
                                </a:lnTo>
                                <a:cubicBezTo>
                                  <a:pt x="587432" y="202505"/>
                                  <a:pt x="608616" y="223674"/>
                                  <a:pt x="608616" y="249755"/>
                                </a:cubicBezTo>
                                <a:cubicBezTo>
                                  <a:pt x="608616" y="275836"/>
                                  <a:pt x="587432" y="297005"/>
                                  <a:pt x="561263" y="297005"/>
                                </a:cubicBezTo>
                                <a:lnTo>
                                  <a:pt x="561263" y="297005"/>
                                </a:lnTo>
                                <a:close/>
                                <a:moveTo>
                                  <a:pt x="561263" y="108005"/>
                                </a:moveTo>
                                <a:lnTo>
                                  <a:pt x="223077" y="108005"/>
                                </a:lnTo>
                                <a:cubicBezTo>
                                  <a:pt x="196945" y="108005"/>
                                  <a:pt x="175721" y="86836"/>
                                  <a:pt x="175721" y="60756"/>
                                </a:cubicBezTo>
                                <a:cubicBezTo>
                                  <a:pt x="175721" y="34675"/>
                                  <a:pt x="196907" y="13506"/>
                                  <a:pt x="223077" y="13506"/>
                                </a:cubicBezTo>
                                <a:lnTo>
                                  <a:pt x="561301" y="13506"/>
                                </a:lnTo>
                                <a:cubicBezTo>
                                  <a:pt x="587432" y="13506"/>
                                  <a:pt x="608616" y="34637"/>
                                  <a:pt x="608616" y="60756"/>
                                </a:cubicBezTo>
                                <a:cubicBezTo>
                                  <a:pt x="608616" y="86836"/>
                                  <a:pt x="587432" y="108005"/>
                                  <a:pt x="561263" y="108005"/>
                                </a:cubicBezTo>
                                <a:lnTo>
                                  <a:pt x="561263" y="108005"/>
                                </a:lnTo>
                                <a:close/>
                                <a:moveTo>
                                  <a:pt x="98924" y="457640"/>
                                </a:moveTo>
                                <a:lnTo>
                                  <a:pt x="106075" y="493582"/>
                                </a:lnTo>
                                <a:cubicBezTo>
                                  <a:pt x="106113" y="493924"/>
                                  <a:pt x="106151" y="494381"/>
                                  <a:pt x="106151" y="495028"/>
                                </a:cubicBezTo>
                                <a:cubicBezTo>
                                  <a:pt x="106151" y="496056"/>
                                  <a:pt x="105923" y="496894"/>
                                  <a:pt x="105390" y="497579"/>
                                </a:cubicBezTo>
                                <a:cubicBezTo>
                                  <a:pt x="104858" y="498265"/>
                                  <a:pt x="104097" y="498645"/>
                                  <a:pt x="103032" y="498645"/>
                                </a:cubicBezTo>
                                <a:cubicBezTo>
                                  <a:pt x="102043" y="498645"/>
                                  <a:pt x="101016" y="498379"/>
                                  <a:pt x="99913" y="497808"/>
                                </a:cubicBezTo>
                                <a:lnTo>
                                  <a:pt x="64995" y="481207"/>
                                </a:lnTo>
                                <a:lnTo>
                                  <a:pt x="30534" y="498607"/>
                                </a:lnTo>
                                <a:cubicBezTo>
                                  <a:pt x="29393" y="499178"/>
                                  <a:pt x="28366" y="499483"/>
                                  <a:pt x="27453" y="499521"/>
                                </a:cubicBezTo>
                                <a:cubicBezTo>
                                  <a:pt x="26350" y="499521"/>
                                  <a:pt x="25551" y="499178"/>
                                  <a:pt x="25018" y="498493"/>
                                </a:cubicBezTo>
                                <a:cubicBezTo>
                                  <a:pt x="24448" y="497808"/>
                                  <a:pt x="24182" y="496932"/>
                                  <a:pt x="24182" y="495942"/>
                                </a:cubicBezTo>
                                <a:cubicBezTo>
                                  <a:pt x="24182" y="495638"/>
                                  <a:pt x="24220" y="495181"/>
                                  <a:pt x="24334" y="494495"/>
                                </a:cubicBezTo>
                                <a:lnTo>
                                  <a:pt x="30496" y="458401"/>
                                </a:lnTo>
                                <a:lnTo>
                                  <a:pt x="2006" y="433234"/>
                                </a:lnTo>
                                <a:cubicBezTo>
                                  <a:pt x="713" y="431978"/>
                                  <a:pt x="28" y="430874"/>
                                  <a:pt x="28" y="429846"/>
                                </a:cubicBezTo>
                                <a:cubicBezTo>
                                  <a:pt x="-10" y="428094"/>
                                  <a:pt x="1435" y="426952"/>
                                  <a:pt x="4326" y="426495"/>
                                </a:cubicBezTo>
                                <a:lnTo>
                                  <a:pt x="43010" y="420784"/>
                                </a:lnTo>
                                <a:lnTo>
                                  <a:pt x="59936" y="387812"/>
                                </a:lnTo>
                                <a:cubicBezTo>
                                  <a:pt x="60887" y="385832"/>
                                  <a:pt x="62142" y="384842"/>
                                  <a:pt x="63664" y="384804"/>
                                </a:cubicBezTo>
                                <a:cubicBezTo>
                                  <a:pt x="65223" y="384766"/>
                                  <a:pt x="66479" y="385756"/>
                                  <a:pt x="67506" y="387698"/>
                                </a:cubicBezTo>
                                <a:lnTo>
                                  <a:pt x="85345" y="420251"/>
                                </a:lnTo>
                                <a:lnTo>
                                  <a:pt x="124181" y="425048"/>
                                </a:lnTo>
                                <a:cubicBezTo>
                                  <a:pt x="127071" y="425467"/>
                                  <a:pt x="128517" y="426533"/>
                                  <a:pt x="128555" y="428323"/>
                                </a:cubicBezTo>
                                <a:lnTo>
                                  <a:pt x="128555" y="428323"/>
                                </a:lnTo>
                                <a:cubicBezTo>
                                  <a:pt x="128555" y="429389"/>
                                  <a:pt x="127908" y="430531"/>
                                  <a:pt x="126577" y="431787"/>
                                </a:cubicBezTo>
                                <a:lnTo>
                                  <a:pt x="98924" y="457640"/>
                                </a:lnTo>
                                <a:lnTo>
                                  <a:pt x="98924" y="457640"/>
                                </a:lnTo>
                                <a:close/>
                                <a:moveTo>
                                  <a:pt x="98924" y="261901"/>
                                </a:moveTo>
                                <a:lnTo>
                                  <a:pt x="106075" y="297843"/>
                                </a:lnTo>
                                <a:cubicBezTo>
                                  <a:pt x="106113" y="298147"/>
                                  <a:pt x="106151" y="298642"/>
                                  <a:pt x="106151" y="299290"/>
                                </a:cubicBezTo>
                                <a:cubicBezTo>
                                  <a:pt x="106151" y="300318"/>
                                  <a:pt x="105923" y="301155"/>
                                  <a:pt x="105390" y="301841"/>
                                </a:cubicBezTo>
                                <a:cubicBezTo>
                                  <a:pt x="104858" y="302526"/>
                                  <a:pt x="104059" y="302907"/>
                                  <a:pt x="103032" y="302907"/>
                                </a:cubicBezTo>
                                <a:cubicBezTo>
                                  <a:pt x="102043" y="302907"/>
                                  <a:pt x="101016" y="302640"/>
                                  <a:pt x="99913" y="302069"/>
                                </a:cubicBezTo>
                                <a:lnTo>
                                  <a:pt x="65033" y="285507"/>
                                </a:lnTo>
                                <a:lnTo>
                                  <a:pt x="30572" y="302907"/>
                                </a:lnTo>
                                <a:cubicBezTo>
                                  <a:pt x="29469" y="303478"/>
                                  <a:pt x="28442" y="303782"/>
                                  <a:pt x="27491" y="303782"/>
                                </a:cubicBezTo>
                                <a:cubicBezTo>
                                  <a:pt x="26388" y="303782"/>
                                  <a:pt x="25589" y="303478"/>
                                  <a:pt x="25056" y="302754"/>
                                </a:cubicBezTo>
                                <a:cubicBezTo>
                                  <a:pt x="24486" y="302069"/>
                                  <a:pt x="24220" y="301231"/>
                                  <a:pt x="24220" y="300203"/>
                                </a:cubicBezTo>
                                <a:cubicBezTo>
                                  <a:pt x="24220" y="299937"/>
                                  <a:pt x="24258" y="299442"/>
                                  <a:pt x="24372" y="298757"/>
                                </a:cubicBezTo>
                                <a:lnTo>
                                  <a:pt x="30534" y="262662"/>
                                </a:lnTo>
                                <a:lnTo>
                                  <a:pt x="2006" y="237533"/>
                                </a:lnTo>
                                <a:cubicBezTo>
                                  <a:pt x="713" y="236239"/>
                                  <a:pt x="28" y="235097"/>
                                  <a:pt x="28" y="234107"/>
                                </a:cubicBezTo>
                                <a:cubicBezTo>
                                  <a:pt x="-10" y="232317"/>
                                  <a:pt x="1435" y="231213"/>
                                  <a:pt x="4326" y="230756"/>
                                </a:cubicBezTo>
                                <a:lnTo>
                                  <a:pt x="43010" y="225045"/>
                                </a:lnTo>
                                <a:lnTo>
                                  <a:pt x="59936" y="192073"/>
                                </a:lnTo>
                                <a:cubicBezTo>
                                  <a:pt x="60887" y="190055"/>
                                  <a:pt x="62142" y="189065"/>
                                  <a:pt x="63664" y="189027"/>
                                </a:cubicBezTo>
                                <a:cubicBezTo>
                                  <a:pt x="65223" y="188989"/>
                                  <a:pt x="66479" y="189979"/>
                                  <a:pt x="67506" y="191921"/>
                                </a:cubicBezTo>
                                <a:lnTo>
                                  <a:pt x="85345" y="224474"/>
                                </a:lnTo>
                                <a:lnTo>
                                  <a:pt x="124181" y="229271"/>
                                </a:lnTo>
                                <a:cubicBezTo>
                                  <a:pt x="127071" y="229652"/>
                                  <a:pt x="128517" y="230756"/>
                                  <a:pt x="128555" y="232546"/>
                                </a:cubicBezTo>
                                <a:lnTo>
                                  <a:pt x="128555" y="232546"/>
                                </a:lnTo>
                                <a:cubicBezTo>
                                  <a:pt x="128555" y="233612"/>
                                  <a:pt x="127908" y="234754"/>
                                  <a:pt x="126577" y="236010"/>
                                </a:cubicBezTo>
                                <a:lnTo>
                                  <a:pt x="98924" y="261901"/>
                                </a:lnTo>
                                <a:lnTo>
                                  <a:pt x="98924" y="261901"/>
                                </a:lnTo>
                                <a:close/>
                                <a:moveTo>
                                  <a:pt x="98924" y="72901"/>
                                </a:moveTo>
                                <a:lnTo>
                                  <a:pt x="106075" y="108843"/>
                                </a:lnTo>
                                <a:cubicBezTo>
                                  <a:pt x="106113" y="109148"/>
                                  <a:pt x="106151" y="109643"/>
                                  <a:pt x="106151" y="110252"/>
                                </a:cubicBezTo>
                                <a:cubicBezTo>
                                  <a:pt x="106151" y="111242"/>
                                  <a:pt x="105923" y="112117"/>
                                  <a:pt x="105390" y="112803"/>
                                </a:cubicBezTo>
                                <a:cubicBezTo>
                                  <a:pt x="104858" y="113526"/>
                                  <a:pt x="104059" y="113907"/>
                                  <a:pt x="103032" y="113907"/>
                                </a:cubicBezTo>
                                <a:cubicBezTo>
                                  <a:pt x="102043" y="113907"/>
                                  <a:pt x="101016" y="113640"/>
                                  <a:pt x="99913" y="113069"/>
                                </a:cubicBezTo>
                                <a:lnTo>
                                  <a:pt x="65033" y="96507"/>
                                </a:lnTo>
                                <a:lnTo>
                                  <a:pt x="30572" y="113907"/>
                                </a:lnTo>
                                <a:cubicBezTo>
                                  <a:pt x="29431" y="114478"/>
                                  <a:pt x="28404" y="114783"/>
                                  <a:pt x="27491" y="114821"/>
                                </a:cubicBezTo>
                                <a:cubicBezTo>
                                  <a:pt x="26388" y="114821"/>
                                  <a:pt x="25589" y="114478"/>
                                  <a:pt x="25056" y="113793"/>
                                </a:cubicBezTo>
                                <a:cubicBezTo>
                                  <a:pt x="24486" y="113107"/>
                                  <a:pt x="24220" y="112270"/>
                                  <a:pt x="24220" y="111242"/>
                                </a:cubicBezTo>
                                <a:cubicBezTo>
                                  <a:pt x="24220" y="110937"/>
                                  <a:pt x="24258" y="110480"/>
                                  <a:pt x="24372" y="109795"/>
                                </a:cubicBezTo>
                                <a:lnTo>
                                  <a:pt x="30534" y="73701"/>
                                </a:lnTo>
                                <a:lnTo>
                                  <a:pt x="2006" y="48534"/>
                                </a:lnTo>
                                <a:cubicBezTo>
                                  <a:pt x="713" y="47239"/>
                                  <a:pt x="28" y="46097"/>
                                  <a:pt x="28" y="45069"/>
                                </a:cubicBezTo>
                                <a:cubicBezTo>
                                  <a:pt x="-10" y="43280"/>
                                  <a:pt x="1435" y="42175"/>
                                  <a:pt x="4326" y="41719"/>
                                </a:cubicBezTo>
                                <a:lnTo>
                                  <a:pt x="43010" y="36007"/>
                                </a:lnTo>
                                <a:lnTo>
                                  <a:pt x="59936" y="3035"/>
                                </a:lnTo>
                                <a:cubicBezTo>
                                  <a:pt x="60887" y="1055"/>
                                  <a:pt x="62142" y="65"/>
                                  <a:pt x="63664" y="27"/>
                                </a:cubicBezTo>
                                <a:cubicBezTo>
                                  <a:pt x="65223" y="27"/>
                                  <a:pt x="66479" y="979"/>
                                  <a:pt x="67506" y="2921"/>
                                </a:cubicBezTo>
                                <a:lnTo>
                                  <a:pt x="85345" y="35474"/>
                                </a:lnTo>
                                <a:lnTo>
                                  <a:pt x="124181" y="40272"/>
                                </a:lnTo>
                                <a:cubicBezTo>
                                  <a:pt x="127071" y="40652"/>
                                  <a:pt x="128517" y="41757"/>
                                  <a:pt x="128555" y="43546"/>
                                </a:cubicBezTo>
                                <a:lnTo>
                                  <a:pt x="128555" y="43546"/>
                                </a:lnTo>
                                <a:cubicBezTo>
                                  <a:pt x="128555" y="44612"/>
                                  <a:pt x="127908" y="45754"/>
                                  <a:pt x="126577" y="47011"/>
                                </a:cubicBezTo>
                                <a:lnTo>
                                  <a:pt x="98924" y="72901"/>
                                </a:lnTo>
                                <a:lnTo>
                                  <a:pt x="98924" y="72901"/>
                                </a:lnTo>
                                <a:close/>
                                <a:moveTo>
                                  <a:pt x="223077" y="398244"/>
                                </a:moveTo>
                                <a:lnTo>
                                  <a:pt x="561301" y="398244"/>
                                </a:lnTo>
                                <a:cubicBezTo>
                                  <a:pt x="587432" y="398244"/>
                                  <a:pt x="608658" y="419413"/>
                                  <a:pt x="608658" y="445494"/>
                                </a:cubicBezTo>
                                <a:cubicBezTo>
                                  <a:pt x="608658" y="471575"/>
                                  <a:pt x="587470" y="492744"/>
                                  <a:pt x="561301" y="492744"/>
                                </a:cubicBezTo>
                                <a:lnTo>
                                  <a:pt x="223077" y="492744"/>
                                </a:lnTo>
                                <a:cubicBezTo>
                                  <a:pt x="196945" y="492744"/>
                                  <a:pt x="175721" y="471575"/>
                                  <a:pt x="175721" y="445494"/>
                                </a:cubicBezTo>
                                <a:cubicBezTo>
                                  <a:pt x="175721" y="419413"/>
                                  <a:pt x="196907" y="398244"/>
                                  <a:pt x="223077" y="398244"/>
                                </a:cubicBezTo>
                                <a:lnTo>
                                  <a:pt x="223077" y="398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58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3pt;margin-top:503.75pt;height:31.2pt;width:554.4pt;z-index:251668480;mso-width-relative:page;mso-height-relative:page;" coordorigin="3603,11980" coordsize="11088,624" o:gfxdata="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">
                <o:lock v:ext="edit" aspectratio="f"/>
                <v:group id="_x0000_s1026" o:spid="_x0000_s1026" o:spt="203" style="position:absolute;left:3603;top:11980;height:624;width:11088;" coordorigin="5109,6325" coordsize="11088,624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21" o:spid="_x0000_s1026" o:spt="203" style="position:absolute;left:5109;top:6430;height:467;width:11088;" coordorigin="5109,6430" coordsize="11088,467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接连接符 6" o:spid="_x0000_s1026" o:spt="20" style="position:absolute;left:7251;top:6867;flip:y;height:13;width:8946;" filled="f" stroked="t" coordsize="21600,21600" o:gfxdata="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0U+m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9CB7D8 [3204]" miterlimit="8" joinstyle="miter" dashstyle="3 1"/>
                      <v:imagedata o:title=""/>
                      <o:lock v:ext="edit" aspectratio="f"/>
                    </v:line>
                    <v:rect id="平行四边形 87" o:spid="_x0000_s1026" o:spt="1" style="position:absolute;left:5109;top:6430;height:467;width:2268;v-text-anchor:middle;" fillcolor="#8DA1C2" filled="t" stroked="f" coordsize="21600,21600" o:gfxdata="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CcFU7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TextBox 83" o:spid="_x0000_s1026" o:spt="202" type="#_x0000_t202" style="position:absolute;left:5530;top:6325;height:624;width:1685;" filled="f" stroked="f" coordsize="21600,21600" o:gfxdata="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ab1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jc w:val="both"/>
                            <w:rPr>
                              <w:rFonts w:hint="default" w:ascii="微软雅黑" w:hAnsi="微软雅黑" w:eastAsia="微软雅黑" w:cstheme="minorBidi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项目经验</w:t>
                          </w:r>
                        </w:p>
                      </w:txbxContent>
                    </v:textbox>
                  </v:shape>
                </v:group>
                <v:shape id="图形 46" o:spid="_x0000_s1026" o:spt="100" style="position:absolute;left:3743;top:12197;height:252;width:306;v-text-anchor:middle;" fillcolor="#FFFFFF [3212]" filled="t" stroked="f" coordsize="608590,499127" o:gfxdata="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54Sne/&#10;AAAA2wAAAA8AAAAAAAAAAQAgAAAAIgAAAGRycy9kb3ducmV2LnhtbFBLAQIUABQAAAAIAIdO4kAz&#10;LwWeOwAAADkAAAAQAAAAAAAAAAEAIAAAAA4BAABkcnMvc2hhcGV4bWwueG1sUEsFBgAAAAAGAAYA&#10;WwEAALgDAAAAAA==&#10;" path="m561263,297005l223077,297005c196945,297005,175721,275836,175721,249755c175721,223674,196907,202505,223077,202505l561301,202505c587432,202505,608616,223674,608616,249755c608616,275836,587432,297005,561263,297005l561263,297005xm561263,108005l223077,108005c196945,108005,175721,86836,175721,60756c175721,34675,196907,13506,223077,13506l561301,13506c587432,13506,608616,34637,608616,60756c608616,86836,587432,108005,561263,108005l561263,108005xm98924,457640l106075,493582c106113,493924,106151,494381,106151,495028c106151,496056,105923,496894,105390,497579c104858,498265,104097,498645,103032,498645c102043,498645,101016,498379,99913,497808l64995,481207,30534,498607c29393,499178,28366,499483,27453,499521c26350,499521,25551,499178,25018,498493c24448,497808,24182,496932,24182,495942c24182,495638,24220,495181,24334,494495l30496,458401,2006,433234c713,431978,28,430874,28,429846c-10,428094,1435,426952,4326,426495l43010,420784,59936,387812c60887,385832,62142,384842,63664,384804c65223,384766,66479,385756,67506,387698l85345,420251,124181,425048c127071,425467,128517,426533,128555,428323l128555,428323c128555,429389,127908,430531,126577,431787l98924,457640,98924,457640xm98924,261901l106075,297843c106113,298147,106151,298642,106151,299290c106151,300318,105923,301155,105390,301841c104858,302526,104059,302907,103032,302907c102043,302907,101016,302640,99913,302069l65033,285507,30572,302907c29469,303478,28442,303782,27491,303782c26388,303782,25589,303478,25056,302754c24486,302069,24220,301231,24220,300203c24220,299937,24258,299442,24372,298757l30534,262662,2006,237533c713,236239,28,235097,28,234107c-10,232317,1435,231213,4326,230756l43010,225045,59936,192073c60887,190055,62142,189065,63664,189027c65223,188989,66479,189979,67506,191921l85345,224474,124181,229271c127071,229652,128517,230756,128555,232546l128555,232546c128555,233612,127908,234754,126577,236010l98924,261901,98924,261901xm98924,72901l106075,108843c106113,109148,106151,109643,106151,110252c106151,111242,105923,112117,105390,112803c104858,113526,104059,113907,103032,113907c102043,113907,101016,113640,99913,113069l65033,96507,30572,113907c29431,114478,28404,114783,27491,114821c26388,114821,25589,114478,25056,113793c24486,113107,24220,112270,24220,111242c24220,110937,24258,110480,24372,109795l30534,73701,2006,48534c713,47239,28,46097,28,45069c-10,43280,1435,42175,4326,41719l43010,36007,59936,3035c60887,1055,62142,65,63664,27c65223,27,66479,979,67506,2921l85345,35474,124181,40272c127071,40652,128517,41757,128555,43546l128555,43546c128555,44612,127908,45754,126577,47011l98924,72901,98924,72901xm223077,398244l561301,398244c587432,398244,608658,419413,608658,445494c608658,471575,587470,492744,561301,492744l223077,492744c196945,492744,175721,471575,175721,445494c175721,419413,196907,398244,223077,398244l223077,398244xe">
                  <v:path o:connectlocs="282,149;112,149;88,126;112,102;282,102;306,126;282,149;282,149;282,54;112,54;88,30;112,6;282,6;306,30;282,54;282,54;49,231;53,249;53,249;52,251;51,251;50,251;32,242;15,251;13,252;12,251;12,250;12,249;15,231;1,218;0,217;2,215;21,212;30,195;32,194;33,195;42,212;62,214;64,216;64,216;63,218;49,231;49,231;49,132;53,150;53,151;52,152;51,152;50,152;32,144;15,152;13,153;12,152;12,151;12,150;15,132;1,119;0,118;2,116;21,113;30,96;32,95;33,96;42,113;62,115;64,117;64,117;63,119;49,132;49,132;49,36;53,54;53,55;52,56;51,57;50,57;32,48;15,57;13,57;12,57;12,56;12,55;15,37;1,24;0,22;2,21;21,18;30,1;32,0;33,1;42,17;62,20;64,21;64,21;63,23;49,36;49,36;112,201;282,201;306,224;282,248;112,248;88,224;112,201;112,201" o:connectangles="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0.0460629921259843pt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-901065</wp:posOffset>
                </wp:positionH>
                <wp:positionV relativeFrom="paragraph">
                  <wp:posOffset>3714750</wp:posOffset>
                </wp:positionV>
                <wp:extent cx="7045960" cy="2562225"/>
                <wp:effectExtent l="0" t="0" r="0" b="0"/>
                <wp:wrapNone/>
                <wp:docPr id="39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5960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648E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648E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648E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</w:rPr>
                              <w:t>017/08--至今                  上海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648E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Hans" w:bidi="ar-SA"/>
                              </w:rPr>
                              <w:t>简历下载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648E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</w:rPr>
                              <w:t>网络科技有限公司                          大数据开发工程师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工作内容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1.负责大数据与分析需求设计和开发，承担数据抽取、清洗、实时统计及离线数据处理等程序开发；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2.承担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jianlixiazai.cn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部分新技术试验和研究，并应用到公司产品；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3.独立解决开发中遇到的问题，承担开发与运维的工作；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4.负责海量数据应用开发工作，包括数据处理、数据分析统计、挖掘等相关工作；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5.利用Hadoop、Spark、Flink等技术进行离线和实时数据开发 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6.负责大数据平台的规划升级、平台维护和优化 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7.和其他部门或团队沟通、资源协调并落实工作。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70.95pt;margin-top:292.5pt;height:201.75pt;width:554.8pt;mso-position-horizontal-relative:margin;z-index:251665408;mso-width-relative:page;mso-height-relative:page;" filled="f" stroked="f" coordsize="21600,21600" o:gfxdata="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zDFgi2QAAAAwBAAAPAAAAAAAAAAEAIAAA&#10;ACIAAABkcnMvZG93bnJldi54bWxQSwECFAAUAAAACACHTuJArJAKywsCAAAY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648E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648E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648E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-SA"/>
                        </w:rPr>
                        <w:t>017/08--至今                  上海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648E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Hans" w:bidi="ar-SA"/>
                        </w:rPr>
                        <w:t>简历下载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648E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-SA"/>
                        </w:rPr>
                        <w:t>网络科技有限公司                          大数据开发工程师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工作内容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1.负责大数据与分析需求设计和开发，承担数据抽取、清洗、实时统计及离线数据处理等程序开发；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2.承担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jianlixiazai.cn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部分新技术试验和研究，并应用到公司产品；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3.独立解决开发中遇到的问题，承担开发与运维的工作；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4.负责海量数据应用开发工作，包括数据处理、数据分析统计、挖掘等相关工作；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5.利用Hadoop、Spark、Flink等技术进行离线和实时数据开发 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6.负责大数据平台的规划升级、平台维护和优化 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7.和其他部门或团队沟通、资源协调并落实工作。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-905510</wp:posOffset>
                </wp:positionH>
                <wp:positionV relativeFrom="paragraph">
                  <wp:posOffset>3139440</wp:posOffset>
                </wp:positionV>
                <wp:extent cx="7040880" cy="396240"/>
                <wp:effectExtent l="0" t="0" r="7620" b="317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0" cy="396240"/>
                          <a:chOff x="3455" y="7538"/>
                          <a:chExt cx="11088" cy="624"/>
                        </a:xfrm>
                      </wpg:grpSpPr>
                      <wpg:grpSp>
                        <wpg:cNvPr id="62" name="组合 62"/>
                        <wpg:cNvGrpSpPr/>
                        <wpg:grpSpPr>
                          <a:xfrm>
                            <a:off x="3455" y="7538"/>
                            <a:ext cx="11088" cy="624"/>
                            <a:chOff x="5109" y="6325"/>
                            <a:chExt cx="11088" cy="624"/>
                          </a:xfrm>
                        </wpg:grpSpPr>
                        <wpg:grpSp>
                          <wpg:cNvPr id="63" name="组合 21"/>
                          <wpg:cNvGrpSpPr/>
                          <wpg:grpSpPr>
                            <a:xfrm>
                              <a:off x="5109" y="6430"/>
                              <a:ext cx="11088" cy="467"/>
                              <a:chOff x="5109" y="6430"/>
                              <a:chExt cx="11088" cy="467"/>
                            </a:xfrm>
                          </wpg:grpSpPr>
                          <wps:wsp>
                            <wps:cNvPr id="64" name="直接连接符 6"/>
                            <wps:cNvCnPr/>
                            <wps:spPr>
                              <a:xfrm flipV="1">
                                <a:off x="7251" y="6867"/>
                                <a:ext cx="8946" cy="13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CB7D8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平行四边形 87"/>
                            <wps:cNvSpPr/>
                            <wps:spPr>
                              <a:xfrm>
                                <a:off x="5109" y="6430"/>
                                <a:ext cx="2268" cy="4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8DA1C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7" name="TextBox 83"/>
                          <wps:cNvSpPr txBox="1"/>
                          <wps:spPr bwMode="auto">
                            <a:xfrm>
                              <a:off x="5530" y="6325"/>
                              <a:ext cx="1685" cy="6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jc w:val="both"/>
                                  <w:rPr>
                                    <w:rFonts w:hint="default" w:ascii="微软雅黑" w:hAnsi="微软雅黑" w:eastAsia="微软雅黑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61" name="图形 28"/>
                        <wps:cNvSpPr/>
                        <wps:spPr>
                          <a:xfrm>
                            <a:off x="3598" y="7730"/>
                            <a:ext cx="309" cy="270"/>
                          </a:xfrm>
                          <a:custGeom>
                            <a:avLst/>
                            <a:gdLst>
                              <a:gd name="connsiteX0" fmla="*/ 449327 w 487800"/>
                              <a:gd name="connsiteY0" fmla="*/ 63642 h 423632"/>
                              <a:gd name="connsiteX1" fmla="*/ 333170 w 487800"/>
                              <a:gd name="connsiteY1" fmla="*/ 63642 h 423632"/>
                              <a:gd name="connsiteX2" fmla="*/ 333170 w 487800"/>
                              <a:gd name="connsiteY2" fmla="*/ 26980 h 423632"/>
                              <a:gd name="connsiteX3" fmla="*/ 304493 w 487800"/>
                              <a:gd name="connsiteY3" fmla="*/ 18 h 423632"/>
                              <a:gd name="connsiteX4" fmla="*/ 183532 w 487800"/>
                              <a:gd name="connsiteY4" fmla="*/ 18 h 423632"/>
                              <a:gd name="connsiteX5" fmla="*/ 154835 w 487800"/>
                              <a:gd name="connsiteY5" fmla="*/ 26980 h 423632"/>
                              <a:gd name="connsiteX6" fmla="*/ 154835 w 487800"/>
                              <a:gd name="connsiteY6" fmla="*/ 63642 h 423632"/>
                              <a:gd name="connsiteX7" fmla="*/ 38678 w 487800"/>
                              <a:gd name="connsiteY7" fmla="*/ 63642 h 423632"/>
                              <a:gd name="connsiteX8" fmla="*/ 18 w 487800"/>
                              <a:gd name="connsiteY8" fmla="*/ 100324 h 423632"/>
                              <a:gd name="connsiteX9" fmla="*/ 18 w 487800"/>
                              <a:gd name="connsiteY9" fmla="*/ 386957 h 423632"/>
                              <a:gd name="connsiteX10" fmla="*/ 38678 w 487800"/>
                              <a:gd name="connsiteY10" fmla="*/ 423660 h 423632"/>
                              <a:gd name="connsiteX11" fmla="*/ 449327 w 487800"/>
                              <a:gd name="connsiteY11" fmla="*/ 423660 h 423632"/>
                              <a:gd name="connsiteX12" fmla="*/ 487989 w 487800"/>
                              <a:gd name="connsiteY12" fmla="*/ 386957 h 423632"/>
                              <a:gd name="connsiteX13" fmla="*/ 487989 w 487800"/>
                              <a:gd name="connsiteY13" fmla="*/ 100324 h 423632"/>
                              <a:gd name="connsiteX14" fmla="*/ 449327 w 487800"/>
                              <a:gd name="connsiteY14" fmla="*/ 63642 h 423632"/>
                              <a:gd name="connsiteX15" fmla="*/ 449327 w 487800"/>
                              <a:gd name="connsiteY15" fmla="*/ 63642 h 423632"/>
                              <a:gd name="connsiteX16" fmla="*/ 449327 w 487800"/>
                              <a:gd name="connsiteY16" fmla="*/ 63642 h 423632"/>
                              <a:gd name="connsiteX17" fmla="*/ 174998 w 487800"/>
                              <a:gd name="connsiteY17" fmla="*/ 26980 h 423632"/>
                              <a:gd name="connsiteX18" fmla="*/ 183532 w 487800"/>
                              <a:gd name="connsiteY18" fmla="*/ 18965 h 423632"/>
                              <a:gd name="connsiteX19" fmla="*/ 304493 w 487800"/>
                              <a:gd name="connsiteY19" fmla="*/ 18965 h 423632"/>
                              <a:gd name="connsiteX20" fmla="*/ 313007 w 487800"/>
                              <a:gd name="connsiteY20" fmla="*/ 26980 h 423632"/>
                              <a:gd name="connsiteX21" fmla="*/ 313007 w 487800"/>
                              <a:gd name="connsiteY21" fmla="*/ 62650 h 423632"/>
                              <a:gd name="connsiteX22" fmla="*/ 174998 w 487800"/>
                              <a:gd name="connsiteY22" fmla="*/ 62650 h 423632"/>
                              <a:gd name="connsiteX23" fmla="*/ 174998 w 487800"/>
                              <a:gd name="connsiteY23" fmla="*/ 26980 h 423632"/>
                              <a:gd name="connsiteX24" fmla="*/ 174998 w 487800"/>
                              <a:gd name="connsiteY24" fmla="*/ 26980 h 423632"/>
                              <a:gd name="connsiteX25" fmla="*/ 174998 w 487800"/>
                              <a:gd name="connsiteY25" fmla="*/ 26980 h 423632"/>
                              <a:gd name="connsiteX26" fmla="*/ 479098 w 487800"/>
                              <a:gd name="connsiteY26" fmla="*/ 255307 h 423632"/>
                              <a:gd name="connsiteX27" fmla="*/ 303898 w 487800"/>
                              <a:gd name="connsiteY27" fmla="*/ 255307 h 423632"/>
                              <a:gd name="connsiteX28" fmla="*/ 303898 w 487800"/>
                              <a:gd name="connsiteY28" fmla="*/ 262647 h 423632"/>
                              <a:gd name="connsiteX29" fmla="*/ 294352 w 487800"/>
                              <a:gd name="connsiteY29" fmla="*/ 271614 h 423632"/>
                              <a:gd name="connsiteX30" fmla="*/ 195559 w 487800"/>
                              <a:gd name="connsiteY30" fmla="*/ 271614 h 423632"/>
                              <a:gd name="connsiteX31" fmla="*/ 186013 w 487800"/>
                              <a:gd name="connsiteY31" fmla="*/ 262647 h 423632"/>
                              <a:gd name="connsiteX32" fmla="*/ 186013 w 487800"/>
                              <a:gd name="connsiteY32" fmla="*/ 255307 h 423632"/>
                              <a:gd name="connsiteX33" fmla="*/ 4305 w 487800"/>
                              <a:gd name="connsiteY33" fmla="*/ 255307 h 423632"/>
                              <a:gd name="connsiteX34" fmla="*/ 4305 w 487800"/>
                              <a:gd name="connsiteY34" fmla="*/ 238503 h 423632"/>
                              <a:gd name="connsiteX35" fmla="*/ 186013 w 487800"/>
                              <a:gd name="connsiteY35" fmla="*/ 238503 h 423632"/>
                              <a:gd name="connsiteX36" fmla="*/ 186013 w 487800"/>
                              <a:gd name="connsiteY36" fmla="*/ 231222 h 423632"/>
                              <a:gd name="connsiteX37" fmla="*/ 195559 w 487800"/>
                              <a:gd name="connsiteY37" fmla="*/ 222235 h 423632"/>
                              <a:gd name="connsiteX38" fmla="*/ 294352 w 487800"/>
                              <a:gd name="connsiteY38" fmla="*/ 222235 h 423632"/>
                              <a:gd name="connsiteX39" fmla="*/ 303898 w 487800"/>
                              <a:gd name="connsiteY39" fmla="*/ 231222 h 423632"/>
                              <a:gd name="connsiteX40" fmla="*/ 303898 w 487800"/>
                              <a:gd name="connsiteY40" fmla="*/ 238503 h 423632"/>
                              <a:gd name="connsiteX41" fmla="*/ 479098 w 487800"/>
                              <a:gd name="connsiteY41" fmla="*/ 238503 h 423632"/>
                              <a:gd name="connsiteX42" fmla="*/ 479098 w 487800"/>
                              <a:gd name="connsiteY42" fmla="*/ 255307 h 423632"/>
                              <a:gd name="connsiteX43" fmla="*/ 479098 w 487800"/>
                              <a:gd name="connsiteY43" fmla="*/ 255307 h 423632"/>
                              <a:gd name="connsiteX44" fmla="*/ 479098 w 487800"/>
                              <a:gd name="connsiteY44" fmla="*/ 255307 h 4236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487800" h="423632">
                                <a:moveTo>
                                  <a:pt x="449327" y="63642"/>
                                </a:moveTo>
                                <a:lnTo>
                                  <a:pt x="333170" y="63642"/>
                                </a:lnTo>
                                <a:lnTo>
                                  <a:pt x="333170" y="26980"/>
                                </a:lnTo>
                                <a:cubicBezTo>
                                  <a:pt x="333170" y="12120"/>
                                  <a:pt x="320290" y="18"/>
                                  <a:pt x="304493" y="18"/>
                                </a:cubicBezTo>
                                <a:lnTo>
                                  <a:pt x="183532" y="18"/>
                                </a:lnTo>
                                <a:cubicBezTo>
                                  <a:pt x="167715" y="18"/>
                                  <a:pt x="154835" y="12120"/>
                                  <a:pt x="154835" y="26980"/>
                                </a:cubicBezTo>
                                <a:lnTo>
                                  <a:pt x="154835" y="63642"/>
                                </a:lnTo>
                                <a:lnTo>
                                  <a:pt x="38678" y="63642"/>
                                </a:lnTo>
                                <a:cubicBezTo>
                                  <a:pt x="17324" y="63642"/>
                                  <a:pt x="18" y="80069"/>
                                  <a:pt x="18" y="100324"/>
                                </a:cubicBezTo>
                                <a:lnTo>
                                  <a:pt x="18" y="386957"/>
                                </a:lnTo>
                                <a:cubicBezTo>
                                  <a:pt x="18" y="407213"/>
                                  <a:pt x="17324" y="423660"/>
                                  <a:pt x="38678" y="423660"/>
                                </a:cubicBezTo>
                                <a:lnTo>
                                  <a:pt x="449327" y="423660"/>
                                </a:lnTo>
                                <a:cubicBezTo>
                                  <a:pt x="470701" y="423660"/>
                                  <a:pt x="487989" y="407213"/>
                                  <a:pt x="487989" y="386957"/>
                                </a:cubicBezTo>
                                <a:lnTo>
                                  <a:pt x="487989" y="100324"/>
                                </a:lnTo>
                                <a:cubicBezTo>
                                  <a:pt x="487989" y="80069"/>
                                  <a:pt x="470701" y="63642"/>
                                  <a:pt x="449327" y="63642"/>
                                </a:cubicBezTo>
                                <a:lnTo>
                                  <a:pt x="449327" y="63642"/>
                                </a:lnTo>
                                <a:lnTo>
                                  <a:pt x="449327" y="63642"/>
                                </a:lnTo>
                                <a:close/>
                                <a:moveTo>
                                  <a:pt x="174998" y="26980"/>
                                </a:moveTo>
                                <a:cubicBezTo>
                                  <a:pt x="174998" y="22556"/>
                                  <a:pt x="178829" y="18965"/>
                                  <a:pt x="183532" y="18965"/>
                                </a:cubicBezTo>
                                <a:lnTo>
                                  <a:pt x="304493" y="18965"/>
                                </a:lnTo>
                                <a:cubicBezTo>
                                  <a:pt x="309176" y="18965"/>
                                  <a:pt x="313007" y="22556"/>
                                  <a:pt x="313007" y="26980"/>
                                </a:cubicBezTo>
                                <a:lnTo>
                                  <a:pt x="313007" y="62650"/>
                                </a:lnTo>
                                <a:lnTo>
                                  <a:pt x="174998" y="62650"/>
                                </a:lnTo>
                                <a:lnTo>
                                  <a:pt x="174998" y="26980"/>
                                </a:lnTo>
                                <a:lnTo>
                                  <a:pt x="174998" y="26980"/>
                                </a:lnTo>
                                <a:lnTo>
                                  <a:pt x="174998" y="26980"/>
                                </a:lnTo>
                                <a:close/>
                                <a:moveTo>
                                  <a:pt x="479098" y="255307"/>
                                </a:moveTo>
                                <a:lnTo>
                                  <a:pt x="303898" y="255307"/>
                                </a:lnTo>
                                <a:lnTo>
                                  <a:pt x="303898" y="262647"/>
                                </a:lnTo>
                                <a:cubicBezTo>
                                  <a:pt x="303898" y="267606"/>
                                  <a:pt x="299631" y="271614"/>
                                  <a:pt x="294352" y="271614"/>
                                </a:cubicBezTo>
                                <a:lnTo>
                                  <a:pt x="195559" y="271614"/>
                                </a:lnTo>
                                <a:cubicBezTo>
                                  <a:pt x="190280" y="271614"/>
                                  <a:pt x="186013" y="267606"/>
                                  <a:pt x="186013" y="262647"/>
                                </a:cubicBezTo>
                                <a:lnTo>
                                  <a:pt x="186013" y="255307"/>
                                </a:lnTo>
                                <a:lnTo>
                                  <a:pt x="4305" y="255307"/>
                                </a:lnTo>
                                <a:lnTo>
                                  <a:pt x="4305" y="238503"/>
                                </a:lnTo>
                                <a:lnTo>
                                  <a:pt x="186013" y="238503"/>
                                </a:lnTo>
                                <a:lnTo>
                                  <a:pt x="186013" y="231222"/>
                                </a:lnTo>
                                <a:cubicBezTo>
                                  <a:pt x="186013" y="226242"/>
                                  <a:pt x="190280" y="222235"/>
                                  <a:pt x="195559" y="222235"/>
                                </a:cubicBezTo>
                                <a:lnTo>
                                  <a:pt x="294352" y="222235"/>
                                </a:lnTo>
                                <a:cubicBezTo>
                                  <a:pt x="299630" y="222235"/>
                                  <a:pt x="303898" y="226242"/>
                                  <a:pt x="303898" y="231222"/>
                                </a:cubicBezTo>
                                <a:lnTo>
                                  <a:pt x="303898" y="238503"/>
                                </a:lnTo>
                                <a:lnTo>
                                  <a:pt x="479098" y="238503"/>
                                </a:lnTo>
                                <a:lnTo>
                                  <a:pt x="479098" y="255307"/>
                                </a:lnTo>
                                <a:lnTo>
                                  <a:pt x="479098" y="255307"/>
                                </a:lnTo>
                                <a:lnTo>
                                  <a:pt x="479098" y="255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3pt;margin-top:247.2pt;height:31.2pt;width:554.4pt;z-index:251670528;mso-width-relative:page;mso-height-relative:page;" coordorigin="3455,7538" coordsize="11088,624" o:gfxdata="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">
                <o:lock v:ext="edit" aspectratio="f"/>
                <v:group id="_x0000_s1026" o:spid="_x0000_s1026" o:spt="203" style="position:absolute;left:3455;top:7538;height:624;width:11088;" coordorigin="5109,6325" coordsize="11088,624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21" o:spid="_x0000_s1026" o:spt="203" style="position:absolute;left:5109;top:6430;height:467;width:11088;" coordorigin="5109,6430" coordsize="11088,467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接连接符 6" o:spid="_x0000_s1026" o:spt="20" style="position:absolute;left:7251;top:6867;flip:y;height:13;width:8946;" filled="f" stroked="t" coordsize="21600,21600" o:gfxdata="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XP+2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9CB7D8 [3204]" miterlimit="8" joinstyle="miter" dashstyle="3 1"/>
                      <v:imagedata o:title=""/>
                      <o:lock v:ext="edit" aspectratio="f"/>
                    </v:line>
                    <v:rect id="平行四边形 87" o:spid="_x0000_s1026" o:spt="1" style="position:absolute;left:5109;top:6430;height:467;width:2268;v-text-anchor:middle;" fillcolor="#8DA1C2" filled="t" stroked="f" coordsize="21600,21600" o:gfxdata="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6yNhW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TextBox 83" o:spid="_x0000_s1026" o:spt="202" type="#_x0000_t202" style="position:absolute;left:5530;top:6325;height:624;width:1685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jc w:val="both"/>
                            <w:rPr>
                              <w:rFonts w:hint="default" w:ascii="微软雅黑" w:hAnsi="微软雅黑" w:eastAsia="微软雅黑" w:cstheme="minorBidi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图形 28" o:spid="_x0000_s1026" o:spt="100" style="position:absolute;left:3598;top:7730;height:270;width:309;v-text-anchor:middle;" fillcolor="#FFFFFF [3212]" filled="t" stroked="f" coordsize="487800,423632" o:gfxdata="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kqFi8AAAA&#10;2wAAAA8AAAAAAAAAAQAgAAAAIgAAAGRycy9kb3ducmV2LnhtbFBLAQIUABQAAAAIAIdO4kAzLwWe&#10;OwAAADkAAAAQAAAAAAAAAAEAIAAAAAsBAABkcnMvc2hhcGV4bWwueG1sUEsFBgAAAAAGAAYAWwEA&#10;ALUDAAAAAA==&#10;" path="m449327,63642l333170,63642,333170,26980c333170,12120,320290,18,304493,18l183532,18c167715,18,154835,12120,154835,26980l154835,63642,38678,63642c17324,63642,18,80069,18,100324l18,386957c18,407213,17324,423660,38678,423660l449327,423660c470701,423660,487989,407213,487989,386957l487989,100324c487989,80069,470701,63642,449327,63642l449327,63642,449327,63642xm174998,26980c174998,22556,178829,18965,183532,18965l304493,18965c309176,18965,313007,22556,313007,26980l313007,62650,174998,62650,174998,26980,174998,26980,174998,26980xm479098,255307l303898,255307,303898,262647c303898,267606,299631,271614,294352,271614l195559,271614c190280,271614,186013,267606,186013,262647l186013,255307,4305,255307,4305,238503,186013,238503,186013,231222c186013,226242,190280,222235,195559,222235l294352,222235c299630,222235,303898,226242,303898,231222l303898,238503,479098,238503,479098,255307,479098,255307,479098,255307xe">
                  <v:path o:connectlocs="284,40;211,40;211,17;192,0;116,0;98,17;98,40;24,40;0,63;0,246;24,270;284,270;309,246;309,63;284,40;284,40;284,40;110,17;116,12;192,12;198,17;198,39;110,39;110,17;110,17;110,17;303,162;192,162;192,167;186,173;123,173;117,167;117,162;2,162;2,152;117,152;117,147;123,141;186,141;192,147;192,152;303,152;303,162;303,162;303,162" o:connectangles="0,0,0,0,0,0,0,0,0,0,0,0,0,0,0,0,0,0,0,0,0,0,0,0,0,0,0,0,0,0,0,0,0,0,0,0,0,0,0,0,0,0,0,0,0"/>
                  <v:fill on="t" focussize="0,0"/>
                  <v:stroke on="f" weight="0.0375590551181102pt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-923290</wp:posOffset>
                </wp:positionH>
                <wp:positionV relativeFrom="paragraph">
                  <wp:posOffset>2557145</wp:posOffset>
                </wp:positionV>
                <wp:extent cx="7130415" cy="43561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041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648E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648E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</w:rPr>
                              <w:t xml:space="preserve">2016/09--2020/06                                宿州学院                                  计算机专业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7pt;margin-top:201.35pt;height:34.3pt;width:561.45pt;z-index:251663360;mso-width-relative:page;mso-height-relative:page;" filled="f" stroked="f" coordsize="21600,21600" o:gfxdata="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aliZx3gAAAAwBAAAPAAAAAAAAAAEAIAAA&#10;ACIAAABkcnMvZG93bnJldi54bWxQSwECFAAUAAAACACHTuJAmtFeBj8CAABoBAAADgAAAAAAAAAB&#10;ACAAAAAt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648E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648E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-SA"/>
                        </w:rPr>
                        <w:t xml:space="preserve">2016/09--2020/06                                宿州学院                                  计算机专业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2119630</wp:posOffset>
                </wp:positionV>
                <wp:extent cx="7018020" cy="396240"/>
                <wp:effectExtent l="0" t="0" r="11430" b="317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8020" cy="396240"/>
                          <a:chOff x="3545" y="5542"/>
                          <a:chExt cx="11052" cy="624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3545" y="5542"/>
                            <a:ext cx="11052" cy="624"/>
                            <a:chOff x="5109" y="4159"/>
                            <a:chExt cx="11052" cy="624"/>
                          </a:xfrm>
                        </wpg:grpSpPr>
                        <wpg:grpSp>
                          <wpg:cNvPr id="84" name="组合 23"/>
                          <wpg:cNvGrpSpPr/>
                          <wpg:grpSpPr>
                            <a:xfrm>
                              <a:off x="5109" y="4264"/>
                              <a:ext cx="11052" cy="467"/>
                              <a:chOff x="5109" y="4264"/>
                              <a:chExt cx="11052" cy="467"/>
                            </a:xfrm>
                          </wpg:grpSpPr>
                          <wps:wsp>
                            <wps:cNvPr id="85" name="直接连接符 3"/>
                            <wps:cNvCnPr/>
                            <wps:spPr>
                              <a:xfrm flipV="1">
                                <a:off x="7268" y="4697"/>
                                <a:ext cx="8893" cy="19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CB7D8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平行四边形 87"/>
                            <wps:cNvSpPr/>
                            <wps:spPr>
                              <a:xfrm>
                                <a:off x="5109" y="4264"/>
                                <a:ext cx="2268" cy="4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8DA1C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88" name="TextBox 83"/>
                          <wps:cNvSpPr txBox="1"/>
                          <wps:spPr bwMode="auto">
                            <a:xfrm>
                              <a:off x="5499" y="4159"/>
                              <a:ext cx="1685" cy="6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jc w:val="both"/>
                                  <w:rPr>
                                    <w:rFonts w:hint="default" w:ascii="微软雅黑" w:hAnsi="微软雅黑" w:eastAsia="微软雅黑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技术栈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89" name="图形 26"/>
                        <wpg:cNvGrpSpPr/>
                        <wpg:grpSpPr>
                          <a:xfrm flipH="1">
                            <a:off x="3648" y="5844"/>
                            <a:ext cx="304" cy="213"/>
                            <a:chOff x="626017" y="3636070"/>
                            <a:chExt cx="573642" cy="402986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90" name="任意多边形: 形状 124"/>
                          <wps:cNvSpPr/>
                          <wps:spPr>
                            <a:xfrm>
                              <a:off x="626017" y="3636070"/>
                              <a:ext cx="465018" cy="201089"/>
                            </a:xfrm>
                            <a:custGeom>
                              <a:avLst/>
                              <a:gdLst>
                                <a:gd name="connsiteX0" fmla="*/ 63 w 465018"/>
                                <a:gd name="connsiteY0" fmla="*/ 63 h 201089"/>
                                <a:gd name="connsiteX1" fmla="*/ 465710 w 465018"/>
                                <a:gd name="connsiteY1" fmla="*/ 63 h 201089"/>
                                <a:gd name="connsiteX2" fmla="*/ 465710 w 465018"/>
                                <a:gd name="connsiteY2" fmla="*/ 201870 h 201089"/>
                                <a:gd name="connsiteX3" fmla="*/ 63 w 465018"/>
                                <a:gd name="connsiteY3" fmla="*/ 201870 h 201089"/>
                                <a:gd name="connsiteX4" fmla="*/ 63 w 465018"/>
                                <a:gd name="connsiteY4" fmla="*/ 63 h 2010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65018" h="201089">
                                  <a:moveTo>
                                    <a:pt x="63" y="63"/>
                                  </a:moveTo>
                                  <a:lnTo>
                                    <a:pt x="465710" y="63"/>
                                  </a:lnTo>
                                  <a:lnTo>
                                    <a:pt x="465710" y="201870"/>
                                  </a:lnTo>
                                  <a:lnTo>
                                    <a:pt x="63" y="201870"/>
                                  </a:lnTo>
                                  <a:lnTo>
                                    <a:pt x="63" y="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任意多边形: 形状 125"/>
                          <wps:cNvSpPr/>
                          <wps:spPr>
                            <a:xfrm>
                              <a:off x="626017" y="3744784"/>
                              <a:ext cx="465018" cy="185828"/>
                            </a:xfrm>
                            <a:custGeom>
                              <a:avLst/>
                              <a:gdLst>
                                <a:gd name="connsiteX0" fmla="*/ 63 w 465018"/>
                                <a:gd name="connsiteY0" fmla="*/ 93157 h 185827"/>
                                <a:gd name="connsiteX1" fmla="*/ 232931 w 465018"/>
                                <a:gd name="connsiteY1" fmla="*/ 186250 h 185827"/>
                                <a:gd name="connsiteX2" fmla="*/ 465800 w 465018"/>
                                <a:gd name="connsiteY2" fmla="*/ 93157 h 185827"/>
                                <a:gd name="connsiteX3" fmla="*/ 232931 w 465018"/>
                                <a:gd name="connsiteY3" fmla="*/ 63 h 185827"/>
                                <a:gd name="connsiteX4" fmla="*/ 63 w 465018"/>
                                <a:gd name="connsiteY4" fmla="*/ 93157 h 1858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65018" h="185827">
                                  <a:moveTo>
                                    <a:pt x="63" y="93157"/>
                                  </a:moveTo>
                                  <a:cubicBezTo>
                                    <a:pt x="63" y="144596"/>
                                    <a:pt x="104288" y="186250"/>
                                    <a:pt x="232931" y="186250"/>
                                  </a:cubicBezTo>
                                  <a:cubicBezTo>
                                    <a:pt x="361574" y="186250"/>
                                    <a:pt x="465800" y="144596"/>
                                    <a:pt x="465800" y="93157"/>
                                  </a:cubicBezTo>
                                  <a:cubicBezTo>
                                    <a:pt x="465800" y="41717"/>
                                    <a:pt x="361574" y="63"/>
                                    <a:pt x="232931" y="63"/>
                                  </a:cubicBezTo>
                                  <a:cubicBezTo>
                                    <a:pt x="104288" y="63"/>
                                    <a:pt x="63" y="41717"/>
                                    <a:pt x="63" y="9315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5" name="任意多边形: 形状 1056"/>
                          <wps:cNvSpPr/>
                          <wps:spPr>
                            <a:xfrm>
                              <a:off x="1122814" y="3868759"/>
                              <a:ext cx="61943" cy="61943"/>
                            </a:xfrm>
                            <a:custGeom>
                              <a:avLst/>
                              <a:gdLst>
                                <a:gd name="connsiteX0" fmla="*/ 63 w 61942"/>
                                <a:gd name="connsiteY0" fmla="*/ 31214 h 61942"/>
                                <a:gd name="connsiteX1" fmla="*/ 31124 w 61942"/>
                                <a:gd name="connsiteY1" fmla="*/ 62275 h 61942"/>
                                <a:gd name="connsiteX2" fmla="*/ 62185 w 61942"/>
                                <a:gd name="connsiteY2" fmla="*/ 31214 h 61942"/>
                                <a:gd name="connsiteX3" fmla="*/ 62185 w 61942"/>
                                <a:gd name="connsiteY3" fmla="*/ 31124 h 61942"/>
                                <a:gd name="connsiteX4" fmla="*/ 31124 w 61942"/>
                                <a:gd name="connsiteY4" fmla="*/ 63 h 61942"/>
                                <a:gd name="connsiteX5" fmla="*/ 63 w 61942"/>
                                <a:gd name="connsiteY5" fmla="*/ 31214 h 619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1942" h="61942">
                                  <a:moveTo>
                                    <a:pt x="63" y="31214"/>
                                  </a:moveTo>
                                  <a:cubicBezTo>
                                    <a:pt x="63" y="48360"/>
                                    <a:pt x="13978" y="62275"/>
                                    <a:pt x="31124" y="62275"/>
                                  </a:cubicBezTo>
                                  <a:cubicBezTo>
                                    <a:pt x="48271" y="62275"/>
                                    <a:pt x="62185" y="48360"/>
                                    <a:pt x="62185" y="31214"/>
                                  </a:cubicBezTo>
                                  <a:lnTo>
                                    <a:pt x="62185" y="31124"/>
                                  </a:lnTo>
                                  <a:cubicBezTo>
                                    <a:pt x="62185" y="13978"/>
                                    <a:pt x="48271" y="63"/>
                                    <a:pt x="31124" y="63"/>
                                  </a:cubicBezTo>
                                  <a:cubicBezTo>
                                    <a:pt x="13978" y="153"/>
                                    <a:pt x="63" y="14068"/>
                                    <a:pt x="63" y="312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6" name="任意多边形: 形状 1057"/>
                          <wps:cNvSpPr/>
                          <wps:spPr>
                            <a:xfrm>
                              <a:off x="1107194" y="3899910"/>
                              <a:ext cx="92465" cy="139146"/>
                            </a:xfrm>
                            <a:custGeom>
                              <a:avLst/>
                              <a:gdLst>
                                <a:gd name="connsiteX0" fmla="*/ 93246 w 92465"/>
                                <a:gd name="connsiteY0" fmla="*/ 46655 h 139146"/>
                                <a:gd name="connsiteX1" fmla="*/ 46655 w 92465"/>
                                <a:gd name="connsiteY1" fmla="*/ 139748 h 139146"/>
                                <a:gd name="connsiteX2" fmla="*/ 63 w 92465"/>
                                <a:gd name="connsiteY2" fmla="*/ 46655 h 139146"/>
                                <a:gd name="connsiteX3" fmla="*/ 46655 w 92465"/>
                                <a:gd name="connsiteY3" fmla="*/ 63 h 139146"/>
                                <a:gd name="connsiteX4" fmla="*/ 93246 w 92465"/>
                                <a:gd name="connsiteY4" fmla="*/ 46655 h 1391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2465" h="139146">
                                  <a:moveTo>
                                    <a:pt x="93246" y="46655"/>
                                  </a:moveTo>
                                  <a:cubicBezTo>
                                    <a:pt x="93246" y="73048"/>
                                    <a:pt x="46655" y="139748"/>
                                    <a:pt x="46655" y="139748"/>
                                  </a:cubicBezTo>
                                  <a:cubicBezTo>
                                    <a:pt x="46655" y="139748"/>
                                    <a:pt x="63" y="72958"/>
                                    <a:pt x="63" y="46655"/>
                                  </a:cubicBezTo>
                                  <a:cubicBezTo>
                                    <a:pt x="63" y="20352"/>
                                    <a:pt x="20262" y="63"/>
                                    <a:pt x="46655" y="63"/>
                                  </a:cubicBezTo>
                                  <a:cubicBezTo>
                                    <a:pt x="73048" y="63"/>
                                    <a:pt x="93246" y="20262"/>
                                    <a:pt x="93246" y="466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2pt;margin-top:166.9pt;height:31.2pt;width:552.6pt;z-index:251673600;mso-width-relative:page;mso-height-relative:page;" coordorigin="3545,5542" coordsize="11052,624" o:gfxdata="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">
                <o:lock v:ext="edit" aspectratio="f"/>
                <v:group id="_x0000_s1026" o:spid="_x0000_s1026" o:spt="203" style="position:absolute;left:3545;top:5542;height:624;width:11052;" coordorigin="5109,4159" coordsize="11052,624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23" o:spid="_x0000_s1026" o:spt="203" style="position:absolute;left:5109;top:4264;height:467;width:11052;" coordorigin="5109,4264" coordsize="11052,467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接连接符 3" o:spid="_x0000_s1026" o:spt="20" style="position:absolute;left:7268;top:4697;flip:y;height:19;width:8893;" filled="f" stroked="t" coordsize="21600,21600" o:gfxdata="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jO9u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9CB7D8 [3204]" miterlimit="8" joinstyle="miter" dashstyle="3 1"/>
                      <v:imagedata o:title=""/>
                      <o:lock v:ext="edit" aspectratio="f"/>
                    </v:line>
                    <v:rect id="平行四边形 87" o:spid="_x0000_s1026" o:spt="1" style="position:absolute;left:5109;top:4264;height:467;width:2268;v-text-anchor:middle;" fillcolor="#8DA1C2" filled="t" stroked="f" coordsize="21600,21600" o:gfxdata="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6+0O+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TextBox 83" o:spid="_x0000_s1026" o:spt="202" type="#_x0000_t202" style="position:absolute;left:5499;top:4159;height:624;width:1685;" filled="f" stroked="f" coordsize="21600,21600" o:gfxdata="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PH3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jc w:val="both"/>
                            <w:rPr>
                              <w:rFonts w:hint="default" w:ascii="微软雅黑" w:hAnsi="微软雅黑" w:eastAsia="微软雅黑" w:cstheme="minorBidi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技术栈</w:t>
                          </w:r>
                        </w:p>
                      </w:txbxContent>
                    </v:textbox>
                  </v:shape>
                </v:group>
                <v:group id="图形 26" o:spid="_x0000_s1026" o:spt="203" style="position:absolute;left:3648;top:5844;flip:x;height:213;width:304;" coordorigin="626017,3636070" coordsize="573642,402986" o:gfxdata="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enJJ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: 形状 124" o:spid="_x0000_s1026" o:spt="100" style="position:absolute;left:626017;top:3636070;height:201089;width:465018;v-text-anchor:middle;" filled="t" stroked="f" coordsize="465018,201089" o:gfxdata="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BScrbsAAADb&#10;AAAADwAAAAAAAAABACAAAAAiAAAAZHJzL2Rvd25yZXYueG1sUEsBAhQAFAAAAAgAh07iQDMvBZ47&#10;AAAAOQAAABAAAAAAAAAAAQAgAAAACgEAAGRycy9zaGFwZXhtbC54bWxQSwUGAAAAAAYABgBbAQAA&#10;tAMAAAAA&#10;" path="m63,63l465710,63,465710,201870,63,201870,63,63xe">
                    <v:path o:connectlocs="63,63;465710,63;465710,201870;63,201870;63,63" o:connectangles="0,0,0,0,0"/>
                    <v:fill on="t" focussize="0,0"/>
                    <v:stroke on="f" weight="0.0703149606299213pt" joinstyle="miter"/>
                    <v:imagedata o:title=""/>
                    <o:lock v:ext="edit" aspectratio="f"/>
                  </v:shape>
                  <v:shape id="任意多边形: 形状 125" o:spid="_x0000_s1026" o:spt="100" style="position:absolute;left:626017;top:3744784;height:185828;width:465018;v-text-anchor:middle;" filled="t" stroked="f" coordsize="465018,185827" o:gfxdata="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PF9P7sAAADb&#10;AAAADwAAAAAAAAABACAAAAAiAAAAZHJzL2Rvd25yZXYueG1sUEsBAhQAFAAAAAgAh07iQDMvBZ47&#10;AAAAOQAAABAAAAAAAAAAAQAgAAAACgEAAGRycy9zaGFwZXhtbC54bWxQSwUGAAAAAAYABgBbAQAA&#10;tAMAAAAA&#10;" path="m63,93157c63,144596,104288,186250,232931,186250c361574,186250,465800,144596,465800,93157c465800,41717,361574,63,232931,63c104288,63,63,41717,63,93157xe">
                    <v:path o:connectlocs="63,93157;232931,186251;465800,93157;232931,63;63,93157" o:connectangles="0,0,0,0,0"/>
                    <v:fill on="t" focussize="0,0"/>
                    <v:stroke on="f" weight="0.0703149606299213pt" joinstyle="miter"/>
                    <v:imagedata o:title=""/>
                    <o:lock v:ext="edit" aspectratio="f"/>
                  </v:shape>
                  <v:shape id="任意多边形: 形状 1056" o:spid="_x0000_s1026" o:spt="100" style="position:absolute;left:1122814;top:3868759;height:61943;width:61943;v-text-anchor:middle;" filled="t" stroked="f" coordsize="61942,61942" o:gfxdata="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aXMTvQAA&#10;ANsAAAAPAAAAAAAAAAEAIAAAACIAAABkcnMvZG93bnJldi54bWxQSwECFAAUAAAACACHTuJAMy8F&#10;njsAAAA5AAAAEAAAAAAAAAABACAAAAAMAQAAZHJzL3NoYXBleG1sLnhtbFBLBQYAAAAABgAGAFsB&#10;AAC2AwAAAAA=&#10;" path="m63,31214c63,48360,13978,62275,31124,62275c48271,62275,62185,48360,62185,31214l62185,31124c62185,13978,48271,63,31124,63c13978,153,63,14068,63,31214xe">
                    <v:path o:connectlocs="63,31214;31124,62276;62186,31214;62186,31124;31124,63;63,31214" o:connectangles="0,0,0,0,0,0"/>
                    <v:fill on="t" focussize="0,0"/>
                    <v:stroke on="f" weight="0.0703149606299213pt" joinstyle="miter"/>
                    <v:imagedata o:title=""/>
                    <o:lock v:ext="edit" aspectratio="f"/>
                  </v:shape>
                  <v:shape id="任意多边形: 形状 1057" o:spid="_x0000_s1026" o:spt="100" style="position:absolute;left:1107194;top:3899910;height:139146;width:92465;v-text-anchor:middle;" filled="t" stroked="f" coordsize="92465,139146" o:gfxdata="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D7fkL4A&#10;AADbAAAADwAAAAAAAAABACAAAAAiAAAAZHJzL2Rvd25yZXYueG1sUEsBAhQAFAAAAAgAh07iQDMv&#10;BZ47AAAAOQAAABAAAAAAAAAAAQAgAAAADQEAAGRycy9zaGFwZXhtbC54bWxQSwUGAAAAAAYABgBb&#10;AQAAtwMAAAAA&#10;" path="m93246,46655c93246,73048,46655,139748,46655,139748c46655,139748,63,72958,63,46655c63,20352,20262,63,46655,63c73048,63,93246,20262,93246,46655xe">
                    <v:path o:connectlocs="93246,46655;46655,139748;63,46655;46655,63;93246,46655" o:connectangles="0,0,0,0,0"/>
                    <v:fill on="t" focussize="0,0"/>
                    <v:stroke on="f" weight="0.0703149606299213pt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36195</wp:posOffset>
                </wp:positionV>
                <wp:extent cx="2259330" cy="532130"/>
                <wp:effectExtent l="0" t="0" r="0" b="0"/>
                <wp:wrapNone/>
                <wp:docPr id="70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33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电话：18355782895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邮箱：18355782895@163.com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95.15pt;margin-top:2.85pt;height:41.9pt;width:177.9pt;z-index:251664384;mso-width-relative:page;mso-height-relative:page;" filled="f" stroked="f" coordsize="21600,21600" o:gfxdata="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qcewC2wAAAAgBAAAPAAAAAAAAAAEAIAAAACIAAABk&#10;cnMvZG93bnJldi54bWxQSwECFAAUAAAACACHTuJA5rj+k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电话：18355782895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邮箱：18355782895@163.com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 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821055</wp:posOffset>
                </wp:positionH>
                <wp:positionV relativeFrom="paragraph">
                  <wp:posOffset>31115</wp:posOffset>
                </wp:positionV>
                <wp:extent cx="1615440" cy="806450"/>
                <wp:effectExtent l="0" t="0" r="0" b="0"/>
                <wp:wrapNone/>
                <wp:docPr id="7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80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姓名：男 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工作经验：3.5年          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专业：计算机网络工程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64.65pt;margin-top:2.45pt;height:63.5pt;width:127.2pt;z-index:251662336;mso-width-relative:page;mso-height-relative:page;" filled="f" stroked="f" coordsize="21600,21600" o:gfxdata="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aQVCTZAAAACQEAAA8AAAAAAAAAAQAgAAAAIgAAAGRycy9k&#10;b3ducmV2LnhtbFBLAQIUABQAAAAIAIdO4kCSh3nSOgIAAGc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姓名：男   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工作经验：3.5年            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专业：计算机网络工程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34925</wp:posOffset>
                </wp:positionV>
                <wp:extent cx="1268730" cy="779145"/>
                <wp:effectExtent l="0" t="0" r="0" b="0"/>
                <wp:wrapNone/>
                <wp:docPr id="6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779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姓名：李阳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年龄：26岁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学历：本科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69.45pt;margin-top:2.75pt;height:61.35pt;width:99.9pt;z-index:251661312;mso-width-relative:page;mso-height-relative:page;" filled="f" stroked="f" coordsize="21600,21600" o:gfxdata="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YMR5c2QAAAAkBAAAPAAAAAAAAAAEAIAAAACIAAABkcnMv&#10;ZG93bnJldi54bWxQSwECFAAUAAAACACHTuJAJDOOPzsCAABn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姓名：李阳 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年龄：26岁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学历：本科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4761230</wp:posOffset>
                </wp:positionH>
                <wp:positionV relativeFrom="paragraph">
                  <wp:posOffset>-541020</wp:posOffset>
                </wp:positionV>
                <wp:extent cx="1339850" cy="1339850"/>
                <wp:effectExtent l="6350" t="6350" r="6350" b="635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33985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2700">
                          <a:solidFill>
                            <a:srgbClr val="9CB7D8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4.9pt;margin-top:-42.6pt;height:105.5pt;width:105.5pt;z-index:251672576;v-text-anchor:middle;mso-width-relative:page;mso-height-relative:page;" filled="t" stroked="t" coordsize="21600,21600" o:gfxdata="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">
                <v:fill type="frame" on="t" focussize="0,0" recolor="t" rotate="t" r:id="rId4"/>
                <v:stroke weight="1pt" color="#9CB7D8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-521335</wp:posOffset>
                </wp:positionV>
                <wp:extent cx="2143125" cy="391160"/>
                <wp:effectExtent l="0" t="0" r="0" b="0"/>
                <wp:wrapNone/>
                <wp:docPr id="1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3370" y="365125"/>
                          <a:ext cx="2143125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472C4" w:themeColor="accent5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75B75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求职意向：大数据开发工程师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472C4" w:themeColor="accent5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472C4" w:themeColor="accent5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educational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55.8pt;margin-top:-41.05pt;height:30.8pt;width:168.75pt;z-index:251660288;mso-width-relative:page;mso-height-relative:page;" filled="f" stroked="f" coordsize="21600,21600" o:gfxdata="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9fS1T2AAAAAsBAAAPAAAAAAAAAAEAIAAAACIAAABkcnMv&#10;ZG93bnJldi54bWxQSwECFAAUAAAACACHTuJA7CNh0XUCAADEBAAADgAAAAAAAAABACAAAAAnAQAA&#10;ZHJzL2Uyb0RvYy54bWxQSwUGAAAAAAYABgBZAQAADg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4472C4" w:themeColor="accent5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75B75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求职意向：大数据开发工程师</w:t>
                      </w:r>
                    </w:p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color w:val="4472C4" w:themeColor="accent5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472C4" w:themeColor="accent5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educational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70C0"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1337945</wp:posOffset>
                </wp:positionV>
                <wp:extent cx="195580" cy="195580"/>
                <wp:effectExtent l="0" t="0" r="13970" b="13970"/>
                <wp:wrapNone/>
                <wp:docPr id="72" name="铅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5580" cy="195580"/>
                        </a:xfrm>
                        <a:custGeom>
                          <a:avLst/>
                          <a:gdLst>
                            <a:gd name="T0" fmla="*/ 311438 w 1909763"/>
                            <a:gd name="T1" fmla="*/ 1234671 h 1912938"/>
                            <a:gd name="T2" fmla="*/ 423998 w 1909763"/>
                            <a:gd name="T3" fmla="*/ 1256142 h 1912938"/>
                            <a:gd name="T4" fmla="*/ 469528 w 1909763"/>
                            <a:gd name="T5" fmla="*/ 1335710 h 1912938"/>
                            <a:gd name="T6" fmla="*/ 530235 w 1909763"/>
                            <a:gd name="T7" fmla="*/ 1396649 h 1912938"/>
                            <a:gd name="T8" fmla="*/ 631728 w 1909763"/>
                            <a:gd name="T9" fmla="*/ 1456326 h 1912938"/>
                            <a:gd name="T10" fmla="*/ 647854 w 1909763"/>
                            <a:gd name="T11" fmla="*/ 1533683 h 1912938"/>
                            <a:gd name="T12" fmla="*/ 0 w 1909763"/>
                            <a:gd name="T13" fmla="*/ 1905000 h 1912938"/>
                            <a:gd name="T14" fmla="*/ 990076 w 1909763"/>
                            <a:gd name="T15" fmla="*/ 547002 h 1912938"/>
                            <a:gd name="T16" fmla="*/ 1084268 w 1909763"/>
                            <a:gd name="T17" fmla="*/ 595709 h 1912938"/>
                            <a:gd name="T18" fmla="*/ 1176565 w 1909763"/>
                            <a:gd name="T19" fmla="*/ 667504 h 1912938"/>
                            <a:gd name="T20" fmla="*/ 1294781 w 1909763"/>
                            <a:gd name="T21" fmla="*/ 800657 h 1912938"/>
                            <a:gd name="T22" fmla="*/ 1351992 w 1909763"/>
                            <a:gd name="T23" fmla="*/ 906610 h 1912938"/>
                            <a:gd name="T24" fmla="*/ 1367480 w 1909763"/>
                            <a:gd name="T25" fmla="*/ 971447 h 1912938"/>
                            <a:gd name="T26" fmla="*/ 741633 w 1909763"/>
                            <a:gd name="T27" fmla="*/ 1521772 h 1912938"/>
                            <a:gd name="T28" fmla="*/ 719507 w 1909763"/>
                            <a:gd name="T29" fmla="*/ 1441437 h 1912938"/>
                            <a:gd name="T30" fmla="*/ 689163 w 1909763"/>
                            <a:gd name="T31" fmla="*/ 1362684 h 1912938"/>
                            <a:gd name="T32" fmla="*/ 605717 w 1909763"/>
                            <a:gd name="T33" fmla="*/ 1309233 h 1912938"/>
                            <a:gd name="T34" fmla="*/ 554511 w 1909763"/>
                            <a:gd name="T35" fmla="*/ 1257047 h 1912938"/>
                            <a:gd name="T36" fmla="*/ 495403 w 1909763"/>
                            <a:gd name="T37" fmla="*/ 1173233 h 1912938"/>
                            <a:gd name="T38" fmla="*/ 414485 w 1909763"/>
                            <a:gd name="T39" fmla="*/ 1167223 h 1912938"/>
                            <a:gd name="T40" fmla="*/ 334200 w 1909763"/>
                            <a:gd name="T41" fmla="*/ 1137810 h 1912938"/>
                            <a:gd name="T42" fmla="*/ 1102115 w 1909763"/>
                            <a:gd name="T43" fmla="*/ 389221 h 1912938"/>
                            <a:gd name="T44" fmla="*/ 1182317 w 1909763"/>
                            <a:gd name="T45" fmla="*/ 412935 h 1912938"/>
                            <a:gd name="T46" fmla="*/ 1278052 w 1909763"/>
                            <a:gd name="T47" fmla="*/ 467951 h 1912938"/>
                            <a:gd name="T48" fmla="*/ 1390271 w 1909763"/>
                            <a:gd name="T49" fmla="*/ 569762 h 1912938"/>
                            <a:gd name="T50" fmla="*/ 1465401 w 1909763"/>
                            <a:gd name="T51" fmla="*/ 674102 h 1912938"/>
                            <a:gd name="T52" fmla="*/ 1496150 w 1909763"/>
                            <a:gd name="T53" fmla="*/ 753148 h 1912938"/>
                            <a:gd name="T54" fmla="*/ 1438773 w 1909763"/>
                            <a:gd name="T55" fmla="*/ 874245 h 1912938"/>
                            <a:gd name="T56" fmla="*/ 1394075 w 1909763"/>
                            <a:gd name="T57" fmla="*/ 754728 h 1912938"/>
                            <a:gd name="T58" fmla="*/ 1286611 w 1909763"/>
                            <a:gd name="T59" fmla="*/ 617822 h 1912938"/>
                            <a:gd name="T60" fmla="*/ 1182317 w 1909763"/>
                            <a:gd name="T61" fmla="*/ 530239 h 1912938"/>
                            <a:gd name="T62" fmla="*/ 1095458 w 1909763"/>
                            <a:gd name="T63" fmla="*/ 479966 h 1912938"/>
                            <a:gd name="T64" fmla="*/ 1079925 w 1909763"/>
                            <a:gd name="T65" fmla="*/ 387324 h 1912938"/>
                            <a:gd name="T66" fmla="*/ 1274840 w 1909763"/>
                            <a:gd name="T67" fmla="*/ 248813 h 1912938"/>
                            <a:gd name="T68" fmla="*/ 1361157 w 1909763"/>
                            <a:gd name="T69" fmla="*/ 287000 h 1912938"/>
                            <a:gd name="T70" fmla="*/ 1471820 w 1909763"/>
                            <a:gd name="T71" fmla="*/ 367792 h 1912938"/>
                            <a:gd name="T72" fmla="*/ 1577108 w 1909763"/>
                            <a:gd name="T73" fmla="*/ 484246 h 1912938"/>
                            <a:gd name="T74" fmla="*/ 1629910 w 1909763"/>
                            <a:gd name="T75" fmla="*/ 580818 h 1912938"/>
                            <a:gd name="T76" fmla="*/ 1646668 w 1909763"/>
                            <a:gd name="T77" fmla="*/ 647723 h 1912938"/>
                            <a:gd name="T78" fmla="*/ 1571733 w 1909763"/>
                            <a:gd name="T79" fmla="*/ 701374 h 1912938"/>
                            <a:gd name="T80" fmla="*/ 1500908 w 1909763"/>
                            <a:gd name="T81" fmla="*/ 566932 h 1912938"/>
                            <a:gd name="T82" fmla="*/ 1381077 w 1909763"/>
                            <a:gd name="T83" fmla="*/ 437539 h 1912938"/>
                            <a:gd name="T84" fmla="*/ 1277685 w 1909763"/>
                            <a:gd name="T85" fmla="*/ 362111 h 1912938"/>
                            <a:gd name="T86" fmla="*/ 1174610 w 1909763"/>
                            <a:gd name="T87" fmla="*/ 313195 h 1912938"/>
                            <a:gd name="T88" fmla="*/ 1571880 w 1909763"/>
                            <a:gd name="T89" fmla="*/ 0 h 1912938"/>
                            <a:gd name="T90" fmla="*/ 1674374 w 1909763"/>
                            <a:gd name="T91" fmla="*/ 27868 h 1912938"/>
                            <a:gd name="T92" fmla="*/ 1797116 w 1909763"/>
                            <a:gd name="T93" fmla="*/ 110838 h 1912938"/>
                            <a:gd name="T94" fmla="*/ 1880946 w 1909763"/>
                            <a:gd name="T95" fmla="*/ 216927 h 1912938"/>
                            <a:gd name="T96" fmla="*/ 1901825 w 1909763"/>
                            <a:gd name="T97" fmla="*/ 315415 h 1912938"/>
                            <a:gd name="T98" fmla="*/ 1879681 w 1909763"/>
                            <a:gd name="T99" fmla="*/ 399018 h 1912938"/>
                            <a:gd name="T100" fmla="*/ 1834128 w 1909763"/>
                            <a:gd name="T101" fmla="*/ 461405 h 1912938"/>
                            <a:gd name="T102" fmla="*/ 1716764 w 1909763"/>
                            <a:gd name="T103" fmla="*/ 551026 h 1912938"/>
                            <a:gd name="T104" fmla="*/ 1686079 w 1909763"/>
                            <a:gd name="T105" fmla="*/ 466156 h 1912938"/>
                            <a:gd name="T106" fmla="*/ 1635148 w 1909763"/>
                            <a:gd name="T107" fmla="*/ 386034 h 1912938"/>
                            <a:gd name="T108" fmla="*/ 1552899 w 1909763"/>
                            <a:gd name="T109" fmla="*/ 297997 h 1912938"/>
                            <a:gd name="T110" fmla="*/ 1465272 w 1909763"/>
                            <a:gd name="T111" fmla="*/ 231811 h 1912938"/>
                            <a:gd name="T112" fmla="*/ 1387135 w 1909763"/>
                            <a:gd name="T113" fmla="*/ 193176 h 1912938"/>
                            <a:gd name="T114" fmla="*/ 1324816 w 1909763"/>
                            <a:gd name="T115" fmla="*/ 138389 h 1912938"/>
                            <a:gd name="T116" fmla="*/ 1449455 w 1909763"/>
                            <a:gd name="T117" fmla="*/ 33885 h 1912938"/>
                            <a:gd name="T118" fmla="*/ 1518102 w 1909763"/>
                            <a:gd name="T119" fmla="*/ 4750 h 191293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1909763" h="1912938">
                              <a:moveTo>
                                <a:pt x="275590" y="1223963"/>
                              </a:moveTo>
                              <a:lnTo>
                                <a:pt x="276860" y="1225231"/>
                              </a:lnTo>
                              <a:lnTo>
                                <a:pt x="281623" y="1228085"/>
                              </a:lnTo>
                              <a:lnTo>
                                <a:pt x="285433" y="1229987"/>
                              </a:lnTo>
                              <a:lnTo>
                                <a:pt x="290513" y="1232207"/>
                              </a:lnTo>
                              <a:lnTo>
                                <a:pt x="296545" y="1235060"/>
                              </a:lnTo>
                              <a:lnTo>
                                <a:pt x="304165" y="1237280"/>
                              </a:lnTo>
                              <a:lnTo>
                                <a:pt x="312738" y="1239816"/>
                              </a:lnTo>
                              <a:lnTo>
                                <a:pt x="323215" y="1242036"/>
                              </a:lnTo>
                              <a:lnTo>
                                <a:pt x="335280" y="1244255"/>
                              </a:lnTo>
                              <a:lnTo>
                                <a:pt x="348933" y="1246157"/>
                              </a:lnTo>
                              <a:lnTo>
                                <a:pt x="364173" y="1248060"/>
                              </a:lnTo>
                              <a:lnTo>
                                <a:pt x="381318" y="1249328"/>
                              </a:lnTo>
                              <a:lnTo>
                                <a:pt x="400368" y="1249962"/>
                              </a:lnTo>
                              <a:lnTo>
                                <a:pt x="421958" y="1250279"/>
                              </a:lnTo>
                              <a:lnTo>
                                <a:pt x="425768" y="1261376"/>
                              </a:lnTo>
                              <a:lnTo>
                                <a:pt x="430213" y="1272474"/>
                              </a:lnTo>
                              <a:lnTo>
                                <a:pt x="434658" y="1282937"/>
                              </a:lnTo>
                              <a:lnTo>
                                <a:pt x="440055" y="1293083"/>
                              </a:lnTo>
                              <a:lnTo>
                                <a:pt x="445453" y="1303229"/>
                              </a:lnTo>
                              <a:lnTo>
                                <a:pt x="451485" y="1313375"/>
                              </a:lnTo>
                              <a:lnTo>
                                <a:pt x="457835" y="1322886"/>
                              </a:lnTo>
                              <a:lnTo>
                                <a:pt x="464185" y="1332081"/>
                              </a:lnTo>
                              <a:lnTo>
                                <a:pt x="471488" y="1341276"/>
                              </a:lnTo>
                              <a:lnTo>
                                <a:pt x="478473" y="1349837"/>
                              </a:lnTo>
                              <a:lnTo>
                                <a:pt x="485775" y="1358080"/>
                              </a:lnTo>
                              <a:lnTo>
                                <a:pt x="493395" y="1366324"/>
                              </a:lnTo>
                              <a:lnTo>
                                <a:pt x="500698" y="1374250"/>
                              </a:lnTo>
                              <a:lnTo>
                                <a:pt x="508635" y="1381860"/>
                              </a:lnTo>
                              <a:lnTo>
                                <a:pt x="516573" y="1388835"/>
                              </a:lnTo>
                              <a:lnTo>
                                <a:pt x="524510" y="1395493"/>
                              </a:lnTo>
                              <a:lnTo>
                                <a:pt x="532448" y="1402469"/>
                              </a:lnTo>
                              <a:lnTo>
                                <a:pt x="540385" y="1408810"/>
                              </a:lnTo>
                              <a:lnTo>
                                <a:pt x="555943" y="1420541"/>
                              </a:lnTo>
                              <a:lnTo>
                                <a:pt x="571500" y="1430687"/>
                              </a:lnTo>
                              <a:lnTo>
                                <a:pt x="586105" y="1439565"/>
                              </a:lnTo>
                              <a:lnTo>
                                <a:pt x="600075" y="1447492"/>
                              </a:lnTo>
                              <a:lnTo>
                                <a:pt x="612775" y="1453833"/>
                              </a:lnTo>
                              <a:lnTo>
                                <a:pt x="624523" y="1458589"/>
                              </a:lnTo>
                              <a:lnTo>
                                <a:pt x="634365" y="1462394"/>
                              </a:lnTo>
                              <a:lnTo>
                                <a:pt x="634365" y="1467784"/>
                              </a:lnTo>
                              <a:lnTo>
                                <a:pt x="634683" y="1473808"/>
                              </a:lnTo>
                              <a:lnTo>
                                <a:pt x="635318" y="1479832"/>
                              </a:lnTo>
                              <a:lnTo>
                                <a:pt x="636270" y="1486173"/>
                              </a:lnTo>
                              <a:lnTo>
                                <a:pt x="638810" y="1499173"/>
                              </a:lnTo>
                              <a:lnTo>
                                <a:pt x="641668" y="1512489"/>
                              </a:lnTo>
                              <a:lnTo>
                                <a:pt x="645795" y="1526440"/>
                              </a:lnTo>
                              <a:lnTo>
                                <a:pt x="650558" y="1540074"/>
                              </a:lnTo>
                              <a:lnTo>
                                <a:pt x="655321" y="1553707"/>
                              </a:lnTo>
                              <a:lnTo>
                                <a:pt x="660083" y="1566707"/>
                              </a:lnTo>
                              <a:lnTo>
                                <a:pt x="665481" y="1579389"/>
                              </a:lnTo>
                              <a:lnTo>
                                <a:pt x="670243" y="1590803"/>
                              </a:lnTo>
                              <a:lnTo>
                                <a:pt x="679133" y="1610144"/>
                              </a:lnTo>
                              <a:lnTo>
                                <a:pt x="685165" y="1623144"/>
                              </a:lnTo>
                              <a:lnTo>
                                <a:pt x="687388" y="1627900"/>
                              </a:lnTo>
                              <a:lnTo>
                                <a:pt x="0" y="1912938"/>
                              </a:lnTo>
                              <a:lnTo>
                                <a:pt x="275590" y="1223963"/>
                              </a:lnTo>
                              <a:close/>
                              <a:moveTo>
                                <a:pt x="923427" y="530225"/>
                              </a:moveTo>
                              <a:lnTo>
                                <a:pt x="931362" y="531813"/>
                              </a:lnTo>
                              <a:lnTo>
                                <a:pt x="941201" y="533401"/>
                              </a:lnTo>
                              <a:lnTo>
                                <a:pt x="951993" y="536259"/>
                              </a:lnTo>
                              <a:lnTo>
                                <a:pt x="965007" y="539435"/>
                              </a:lnTo>
                              <a:lnTo>
                                <a:pt x="978972" y="544199"/>
                              </a:lnTo>
                              <a:lnTo>
                                <a:pt x="994208" y="549281"/>
                              </a:lnTo>
                              <a:lnTo>
                                <a:pt x="1010713" y="555950"/>
                              </a:lnTo>
                              <a:lnTo>
                                <a:pt x="1028805" y="564526"/>
                              </a:lnTo>
                              <a:lnTo>
                                <a:pt x="1038327" y="568972"/>
                              </a:lnTo>
                              <a:lnTo>
                                <a:pt x="1047849" y="574053"/>
                              </a:lnTo>
                              <a:lnTo>
                                <a:pt x="1057689" y="579453"/>
                              </a:lnTo>
                              <a:lnTo>
                                <a:pt x="1067845" y="585487"/>
                              </a:lnTo>
                              <a:lnTo>
                                <a:pt x="1078320" y="591521"/>
                              </a:lnTo>
                              <a:lnTo>
                                <a:pt x="1088794" y="598191"/>
                              </a:lnTo>
                              <a:lnTo>
                                <a:pt x="1099903" y="605495"/>
                              </a:lnTo>
                              <a:lnTo>
                                <a:pt x="1111012" y="613118"/>
                              </a:lnTo>
                              <a:lnTo>
                                <a:pt x="1122439" y="621058"/>
                              </a:lnTo>
                              <a:lnTo>
                                <a:pt x="1133548" y="630268"/>
                              </a:lnTo>
                              <a:lnTo>
                                <a:pt x="1145609" y="639161"/>
                              </a:lnTo>
                              <a:lnTo>
                                <a:pt x="1157353" y="649006"/>
                              </a:lnTo>
                              <a:lnTo>
                                <a:pt x="1169415" y="659487"/>
                              </a:lnTo>
                              <a:lnTo>
                                <a:pt x="1181476" y="670285"/>
                              </a:lnTo>
                              <a:lnTo>
                                <a:pt x="1193855" y="681719"/>
                              </a:lnTo>
                              <a:lnTo>
                                <a:pt x="1206234" y="693787"/>
                              </a:lnTo>
                              <a:lnTo>
                                <a:pt x="1224326" y="712208"/>
                              </a:lnTo>
                              <a:lnTo>
                                <a:pt x="1241148" y="730311"/>
                              </a:lnTo>
                              <a:lnTo>
                                <a:pt x="1257336" y="748731"/>
                              </a:lnTo>
                              <a:lnTo>
                                <a:pt x="1272888" y="767152"/>
                              </a:lnTo>
                              <a:lnTo>
                                <a:pt x="1287172" y="785573"/>
                              </a:lnTo>
                              <a:lnTo>
                                <a:pt x="1300185" y="803993"/>
                              </a:lnTo>
                              <a:lnTo>
                                <a:pt x="1312246" y="822096"/>
                              </a:lnTo>
                              <a:lnTo>
                                <a:pt x="1323356" y="840199"/>
                              </a:lnTo>
                              <a:lnTo>
                                <a:pt x="1333513" y="857984"/>
                              </a:lnTo>
                              <a:lnTo>
                                <a:pt x="1343035" y="875770"/>
                              </a:lnTo>
                              <a:lnTo>
                                <a:pt x="1346843" y="884345"/>
                              </a:lnTo>
                              <a:lnTo>
                                <a:pt x="1350970" y="892920"/>
                              </a:lnTo>
                              <a:lnTo>
                                <a:pt x="1354461" y="901813"/>
                              </a:lnTo>
                              <a:lnTo>
                                <a:pt x="1357635" y="910388"/>
                              </a:lnTo>
                              <a:lnTo>
                                <a:pt x="1360809" y="918963"/>
                              </a:lnTo>
                              <a:lnTo>
                                <a:pt x="1363349" y="927220"/>
                              </a:lnTo>
                              <a:lnTo>
                                <a:pt x="1365570" y="935478"/>
                              </a:lnTo>
                              <a:lnTo>
                                <a:pt x="1367792" y="943735"/>
                              </a:lnTo>
                              <a:lnTo>
                                <a:pt x="1369697" y="951675"/>
                              </a:lnTo>
                              <a:lnTo>
                                <a:pt x="1370966" y="959933"/>
                              </a:lnTo>
                              <a:lnTo>
                                <a:pt x="1372236" y="967873"/>
                              </a:lnTo>
                              <a:lnTo>
                                <a:pt x="1373188" y="975495"/>
                              </a:lnTo>
                              <a:lnTo>
                                <a:pt x="774247" y="1579563"/>
                              </a:lnTo>
                              <a:lnTo>
                                <a:pt x="771708" y="1576387"/>
                              </a:lnTo>
                              <a:lnTo>
                                <a:pt x="768851" y="1572258"/>
                              </a:lnTo>
                              <a:lnTo>
                                <a:pt x="765042" y="1566542"/>
                              </a:lnTo>
                              <a:lnTo>
                                <a:pt x="760281" y="1559237"/>
                              </a:lnTo>
                              <a:lnTo>
                                <a:pt x="755520" y="1550344"/>
                              </a:lnTo>
                              <a:lnTo>
                                <a:pt x="749807" y="1540181"/>
                              </a:lnTo>
                              <a:lnTo>
                                <a:pt x="744728" y="1528113"/>
                              </a:lnTo>
                              <a:lnTo>
                                <a:pt x="739333" y="1515091"/>
                              </a:lnTo>
                              <a:lnTo>
                                <a:pt x="734254" y="1500164"/>
                              </a:lnTo>
                              <a:lnTo>
                                <a:pt x="731715" y="1492224"/>
                              </a:lnTo>
                              <a:lnTo>
                                <a:pt x="729493" y="1483967"/>
                              </a:lnTo>
                              <a:lnTo>
                                <a:pt x="727271" y="1475392"/>
                              </a:lnTo>
                              <a:lnTo>
                                <a:pt x="725367" y="1466181"/>
                              </a:lnTo>
                              <a:lnTo>
                                <a:pt x="724097" y="1457289"/>
                              </a:lnTo>
                              <a:lnTo>
                                <a:pt x="722510" y="1447443"/>
                              </a:lnTo>
                              <a:lnTo>
                                <a:pt x="721241" y="1437280"/>
                              </a:lnTo>
                              <a:lnTo>
                                <a:pt x="720288" y="1427117"/>
                              </a:lnTo>
                              <a:lnTo>
                                <a:pt x="719336" y="1416319"/>
                              </a:lnTo>
                              <a:lnTo>
                                <a:pt x="719336" y="1405203"/>
                              </a:lnTo>
                              <a:lnTo>
                                <a:pt x="719336" y="1394087"/>
                              </a:lnTo>
                              <a:lnTo>
                                <a:pt x="719971" y="1382018"/>
                              </a:lnTo>
                              <a:lnTo>
                                <a:pt x="705688" y="1375349"/>
                              </a:lnTo>
                              <a:lnTo>
                                <a:pt x="692039" y="1368362"/>
                              </a:lnTo>
                              <a:lnTo>
                                <a:pt x="679343" y="1361692"/>
                              </a:lnTo>
                              <a:lnTo>
                                <a:pt x="667282" y="1355023"/>
                              </a:lnTo>
                              <a:lnTo>
                                <a:pt x="655855" y="1348035"/>
                              </a:lnTo>
                              <a:lnTo>
                                <a:pt x="645381" y="1341366"/>
                              </a:lnTo>
                              <a:lnTo>
                                <a:pt x="635224" y="1334696"/>
                              </a:lnTo>
                              <a:lnTo>
                                <a:pt x="625385" y="1327709"/>
                              </a:lnTo>
                              <a:lnTo>
                                <a:pt x="616497" y="1321357"/>
                              </a:lnTo>
                              <a:lnTo>
                                <a:pt x="608245" y="1314688"/>
                              </a:lnTo>
                              <a:lnTo>
                                <a:pt x="599992" y="1308018"/>
                              </a:lnTo>
                              <a:lnTo>
                                <a:pt x="592692" y="1301349"/>
                              </a:lnTo>
                              <a:lnTo>
                                <a:pt x="585709" y="1294679"/>
                              </a:lnTo>
                              <a:lnTo>
                                <a:pt x="579361" y="1288327"/>
                              </a:lnTo>
                              <a:lnTo>
                                <a:pt x="573013" y="1281975"/>
                              </a:lnTo>
                              <a:lnTo>
                                <a:pt x="567300" y="1275306"/>
                              </a:lnTo>
                              <a:lnTo>
                                <a:pt x="561904" y="1268636"/>
                              </a:lnTo>
                              <a:lnTo>
                                <a:pt x="556825" y="1262285"/>
                              </a:lnTo>
                              <a:lnTo>
                                <a:pt x="552064" y="1255933"/>
                              </a:lnTo>
                              <a:lnTo>
                                <a:pt x="547621" y="1249898"/>
                              </a:lnTo>
                              <a:lnTo>
                                <a:pt x="539686" y="1237194"/>
                              </a:lnTo>
                              <a:lnTo>
                                <a:pt x="532703" y="1224808"/>
                              </a:lnTo>
                              <a:lnTo>
                                <a:pt x="526355" y="1212739"/>
                              </a:lnTo>
                              <a:lnTo>
                                <a:pt x="520641" y="1200988"/>
                              </a:lnTo>
                              <a:lnTo>
                                <a:pt x="509850" y="1177804"/>
                              </a:lnTo>
                              <a:lnTo>
                                <a:pt x="497471" y="1178122"/>
                              </a:lnTo>
                              <a:lnTo>
                                <a:pt x="485727" y="1178122"/>
                              </a:lnTo>
                              <a:lnTo>
                                <a:pt x="474300" y="1178122"/>
                              </a:lnTo>
                              <a:lnTo>
                                <a:pt x="463509" y="1177804"/>
                              </a:lnTo>
                              <a:lnTo>
                                <a:pt x="453352" y="1177169"/>
                              </a:lnTo>
                              <a:lnTo>
                                <a:pt x="443512" y="1175898"/>
                              </a:lnTo>
                              <a:lnTo>
                                <a:pt x="433673" y="1174628"/>
                              </a:lnTo>
                              <a:lnTo>
                                <a:pt x="424785" y="1173675"/>
                              </a:lnTo>
                              <a:lnTo>
                                <a:pt x="416215" y="1172087"/>
                              </a:lnTo>
                              <a:lnTo>
                                <a:pt x="408280" y="1170182"/>
                              </a:lnTo>
                              <a:lnTo>
                                <a:pt x="393045" y="1167006"/>
                              </a:lnTo>
                              <a:lnTo>
                                <a:pt x="379714" y="1162877"/>
                              </a:lnTo>
                              <a:lnTo>
                                <a:pt x="367653" y="1158431"/>
                              </a:lnTo>
                              <a:lnTo>
                                <a:pt x="357496" y="1153984"/>
                              </a:lnTo>
                              <a:lnTo>
                                <a:pt x="348926" y="1149855"/>
                              </a:lnTo>
                              <a:lnTo>
                                <a:pt x="341308" y="1146044"/>
                              </a:lnTo>
                              <a:lnTo>
                                <a:pt x="335595" y="1142551"/>
                              </a:lnTo>
                              <a:lnTo>
                                <a:pt x="331151" y="1139375"/>
                              </a:lnTo>
                              <a:lnTo>
                                <a:pt x="327660" y="1137152"/>
                              </a:lnTo>
                              <a:lnTo>
                                <a:pt x="325438" y="1134928"/>
                              </a:lnTo>
                              <a:lnTo>
                                <a:pt x="923427" y="530225"/>
                              </a:lnTo>
                              <a:close/>
                              <a:moveTo>
                                <a:pt x="1084432" y="388938"/>
                              </a:moveTo>
                              <a:lnTo>
                                <a:pt x="1089844" y="389573"/>
                              </a:lnTo>
                              <a:lnTo>
                                <a:pt x="1097165" y="389891"/>
                              </a:lnTo>
                              <a:lnTo>
                                <a:pt x="1106715" y="390843"/>
                              </a:lnTo>
                              <a:lnTo>
                                <a:pt x="1118175" y="392748"/>
                              </a:lnTo>
                              <a:lnTo>
                                <a:pt x="1132499" y="396241"/>
                              </a:lnTo>
                              <a:lnTo>
                                <a:pt x="1140458" y="398146"/>
                              </a:lnTo>
                              <a:lnTo>
                                <a:pt x="1148734" y="400686"/>
                              </a:lnTo>
                              <a:lnTo>
                                <a:pt x="1157329" y="403226"/>
                              </a:lnTo>
                              <a:lnTo>
                                <a:pt x="1166879" y="406718"/>
                              </a:lnTo>
                              <a:lnTo>
                                <a:pt x="1176747" y="410528"/>
                              </a:lnTo>
                              <a:lnTo>
                                <a:pt x="1187252" y="414656"/>
                              </a:lnTo>
                              <a:lnTo>
                                <a:pt x="1197756" y="419418"/>
                              </a:lnTo>
                              <a:lnTo>
                                <a:pt x="1208579" y="424816"/>
                              </a:lnTo>
                              <a:lnTo>
                                <a:pt x="1220358" y="430848"/>
                              </a:lnTo>
                              <a:lnTo>
                                <a:pt x="1232136" y="437198"/>
                              </a:lnTo>
                              <a:lnTo>
                                <a:pt x="1244550" y="444183"/>
                              </a:lnTo>
                              <a:lnTo>
                                <a:pt x="1256965" y="452121"/>
                              </a:lnTo>
                              <a:lnTo>
                                <a:pt x="1270017" y="460376"/>
                              </a:lnTo>
                              <a:lnTo>
                                <a:pt x="1283386" y="469901"/>
                              </a:lnTo>
                              <a:lnTo>
                                <a:pt x="1296438" y="480061"/>
                              </a:lnTo>
                              <a:lnTo>
                                <a:pt x="1310444" y="490856"/>
                              </a:lnTo>
                              <a:lnTo>
                                <a:pt x="1324450" y="502286"/>
                              </a:lnTo>
                              <a:lnTo>
                                <a:pt x="1338775" y="514986"/>
                              </a:lnTo>
                              <a:lnTo>
                                <a:pt x="1353100" y="528003"/>
                              </a:lnTo>
                              <a:lnTo>
                                <a:pt x="1367743" y="542291"/>
                              </a:lnTo>
                              <a:lnTo>
                                <a:pt x="1382386" y="557531"/>
                              </a:lnTo>
                              <a:lnTo>
                                <a:pt x="1396074" y="572136"/>
                              </a:lnTo>
                              <a:lnTo>
                                <a:pt x="1408489" y="586423"/>
                              </a:lnTo>
                              <a:lnTo>
                                <a:pt x="1420267" y="600393"/>
                              </a:lnTo>
                              <a:lnTo>
                                <a:pt x="1430772" y="613728"/>
                              </a:lnTo>
                              <a:lnTo>
                                <a:pt x="1440640" y="627381"/>
                              </a:lnTo>
                              <a:lnTo>
                                <a:pt x="1449235" y="640081"/>
                              </a:lnTo>
                              <a:lnTo>
                                <a:pt x="1457511" y="653098"/>
                              </a:lnTo>
                              <a:lnTo>
                                <a:pt x="1464833" y="665163"/>
                              </a:lnTo>
                              <a:lnTo>
                                <a:pt x="1471517" y="676911"/>
                              </a:lnTo>
                              <a:lnTo>
                                <a:pt x="1477566" y="688341"/>
                              </a:lnTo>
                              <a:lnTo>
                                <a:pt x="1482341" y="699136"/>
                              </a:lnTo>
                              <a:lnTo>
                                <a:pt x="1487434" y="709613"/>
                              </a:lnTo>
                              <a:lnTo>
                                <a:pt x="1490935" y="720408"/>
                              </a:lnTo>
                              <a:lnTo>
                                <a:pt x="1494755" y="729616"/>
                              </a:lnTo>
                              <a:lnTo>
                                <a:pt x="1497939" y="739141"/>
                              </a:lnTo>
                              <a:lnTo>
                                <a:pt x="1500167" y="747713"/>
                              </a:lnTo>
                              <a:lnTo>
                                <a:pt x="1502395" y="756286"/>
                              </a:lnTo>
                              <a:lnTo>
                                <a:pt x="1503987" y="763906"/>
                              </a:lnTo>
                              <a:lnTo>
                                <a:pt x="1505260" y="771526"/>
                              </a:lnTo>
                              <a:lnTo>
                                <a:pt x="1507170" y="784543"/>
                              </a:lnTo>
                              <a:lnTo>
                                <a:pt x="1508125" y="795338"/>
                              </a:lnTo>
                              <a:lnTo>
                                <a:pt x="1508125" y="804228"/>
                              </a:lnTo>
                              <a:lnTo>
                                <a:pt x="1507807" y="810261"/>
                              </a:lnTo>
                              <a:lnTo>
                                <a:pt x="1506852" y="815341"/>
                              </a:lnTo>
                              <a:lnTo>
                                <a:pt x="1444778" y="877888"/>
                              </a:lnTo>
                              <a:lnTo>
                                <a:pt x="1442550" y="864553"/>
                              </a:lnTo>
                              <a:lnTo>
                                <a:pt x="1439048" y="851218"/>
                              </a:lnTo>
                              <a:lnTo>
                                <a:pt x="1435228" y="836296"/>
                              </a:lnTo>
                              <a:lnTo>
                                <a:pt x="1430135" y="821691"/>
                              </a:lnTo>
                              <a:lnTo>
                                <a:pt x="1424087" y="806451"/>
                              </a:lnTo>
                              <a:lnTo>
                                <a:pt x="1416765" y="790576"/>
                              </a:lnTo>
                              <a:lnTo>
                                <a:pt x="1408807" y="774383"/>
                              </a:lnTo>
                              <a:lnTo>
                                <a:pt x="1399894" y="757873"/>
                              </a:lnTo>
                              <a:lnTo>
                                <a:pt x="1390026" y="741363"/>
                              </a:lnTo>
                              <a:lnTo>
                                <a:pt x="1378884" y="724536"/>
                              </a:lnTo>
                              <a:lnTo>
                                <a:pt x="1367106" y="707073"/>
                              </a:lnTo>
                              <a:lnTo>
                                <a:pt x="1353737" y="689928"/>
                              </a:lnTo>
                              <a:lnTo>
                                <a:pt x="1340048" y="672466"/>
                              </a:lnTo>
                              <a:lnTo>
                                <a:pt x="1325087" y="655003"/>
                              </a:lnTo>
                              <a:lnTo>
                                <a:pt x="1308852" y="637541"/>
                              </a:lnTo>
                              <a:lnTo>
                                <a:pt x="1291981" y="620396"/>
                              </a:lnTo>
                              <a:lnTo>
                                <a:pt x="1278611" y="607061"/>
                              </a:lnTo>
                              <a:lnTo>
                                <a:pt x="1264923" y="594361"/>
                              </a:lnTo>
                              <a:lnTo>
                                <a:pt x="1251235" y="582296"/>
                              </a:lnTo>
                              <a:lnTo>
                                <a:pt x="1238184" y="570866"/>
                              </a:lnTo>
                              <a:lnTo>
                                <a:pt x="1224814" y="560388"/>
                              </a:lnTo>
                              <a:lnTo>
                                <a:pt x="1212081" y="550228"/>
                              </a:lnTo>
                              <a:lnTo>
                                <a:pt x="1199348" y="541021"/>
                              </a:lnTo>
                              <a:lnTo>
                                <a:pt x="1187252" y="532448"/>
                              </a:lnTo>
                              <a:lnTo>
                                <a:pt x="1175155" y="524511"/>
                              </a:lnTo>
                              <a:lnTo>
                                <a:pt x="1163059" y="516573"/>
                              </a:lnTo>
                              <a:lnTo>
                                <a:pt x="1151917" y="509588"/>
                              </a:lnTo>
                              <a:lnTo>
                                <a:pt x="1140776" y="502921"/>
                              </a:lnTo>
                              <a:lnTo>
                                <a:pt x="1129953" y="496888"/>
                              </a:lnTo>
                              <a:lnTo>
                                <a:pt x="1119766" y="491808"/>
                              </a:lnTo>
                              <a:lnTo>
                                <a:pt x="1109580" y="486411"/>
                              </a:lnTo>
                              <a:lnTo>
                                <a:pt x="1100030" y="481966"/>
                              </a:lnTo>
                              <a:lnTo>
                                <a:pt x="1082522" y="474028"/>
                              </a:lnTo>
                              <a:lnTo>
                                <a:pt x="1066287" y="467678"/>
                              </a:lnTo>
                              <a:lnTo>
                                <a:pt x="1052599" y="462598"/>
                              </a:lnTo>
                              <a:lnTo>
                                <a:pt x="1040821" y="459106"/>
                              </a:lnTo>
                              <a:lnTo>
                                <a:pt x="1031590" y="456248"/>
                              </a:lnTo>
                              <a:lnTo>
                                <a:pt x="1024905" y="454343"/>
                              </a:lnTo>
                              <a:lnTo>
                                <a:pt x="1019175" y="453391"/>
                              </a:lnTo>
                              <a:lnTo>
                                <a:pt x="1084432" y="388938"/>
                              </a:lnTo>
                              <a:close/>
                              <a:moveTo>
                                <a:pt x="1213168" y="238125"/>
                              </a:moveTo>
                              <a:lnTo>
                                <a:pt x="1218883" y="238125"/>
                              </a:lnTo>
                              <a:lnTo>
                                <a:pt x="1226186" y="238759"/>
                              </a:lnTo>
                              <a:lnTo>
                                <a:pt x="1236028" y="239709"/>
                              </a:lnTo>
                              <a:lnTo>
                                <a:pt x="1248411" y="242245"/>
                              </a:lnTo>
                              <a:lnTo>
                                <a:pt x="1263016" y="245414"/>
                              </a:lnTo>
                              <a:lnTo>
                                <a:pt x="1270953" y="247315"/>
                              </a:lnTo>
                              <a:lnTo>
                                <a:pt x="1280161" y="249850"/>
                              </a:lnTo>
                              <a:lnTo>
                                <a:pt x="1289051" y="253020"/>
                              </a:lnTo>
                              <a:lnTo>
                                <a:pt x="1298893" y="256506"/>
                              </a:lnTo>
                              <a:lnTo>
                                <a:pt x="1309053" y="260625"/>
                              </a:lnTo>
                              <a:lnTo>
                                <a:pt x="1319848" y="264745"/>
                              </a:lnTo>
                              <a:lnTo>
                                <a:pt x="1330961" y="269816"/>
                              </a:lnTo>
                              <a:lnTo>
                                <a:pt x="1342391" y="275203"/>
                              </a:lnTo>
                              <a:lnTo>
                                <a:pt x="1354456" y="281541"/>
                              </a:lnTo>
                              <a:lnTo>
                                <a:pt x="1366838" y="288196"/>
                              </a:lnTo>
                              <a:lnTo>
                                <a:pt x="1379538" y="295802"/>
                              </a:lnTo>
                              <a:lnTo>
                                <a:pt x="1392873" y="303725"/>
                              </a:lnTo>
                              <a:lnTo>
                                <a:pt x="1405891" y="312598"/>
                              </a:lnTo>
                              <a:lnTo>
                                <a:pt x="1419861" y="322422"/>
                              </a:lnTo>
                              <a:lnTo>
                                <a:pt x="1433831" y="332880"/>
                              </a:lnTo>
                              <a:lnTo>
                                <a:pt x="1448436" y="344289"/>
                              </a:lnTo>
                              <a:lnTo>
                                <a:pt x="1463041" y="356332"/>
                              </a:lnTo>
                              <a:lnTo>
                                <a:pt x="1477963" y="369325"/>
                              </a:lnTo>
                              <a:lnTo>
                                <a:pt x="1492886" y="383269"/>
                              </a:lnTo>
                              <a:lnTo>
                                <a:pt x="1508126" y="398164"/>
                              </a:lnTo>
                              <a:lnTo>
                                <a:pt x="1523366" y="413692"/>
                              </a:lnTo>
                              <a:lnTo>
                                <a:pt x="1537653" y="428587"/>
                              </a:lnTo>
                              <a:lnTo>
                                <a:pt x="1550353" y="443481"/>
                              </a:lnTo>
                              <a:lnTo>
                                <a:pt x="1562418" y="458376"/>
                              </a:lnTo>
                              <a:lnTo>
                                <a:pt x="1573848" y="472637"/>
                              </a:lnTo>
                              <a:lnTo>
                                <a:pt x="1583691" y="486264"/>
                              </a:lnTo>
                              <a:lnTo>
                                <a:pt x="1593216" y="499891"/>
                              </a:lnTo>
                              <a:lnTo>
                                <a:pt x="1601471" y="512884"/>
                              </a:lnTo>
                              <a:lnTo>
                                <a:pt x="1609091" y="525878"/>
                              </a:lnTo>
                              <a:lnTo>
                                <a:pt x="1616076" y="538237"/>
                              </a:lnTo>
                              <a:lnTo>
                                <a:pt x="1622108" y="549963"/>
                              </a:lnTo>
                              <a:lnTo>
                                <a:pt x="1627823" y="561371"/>
                              </a:lnTo>
                              <a:lnTo>
                                <a:pt x="1632268" y="572780"/>
                              </a:lnTo>
                              <a:lnTo>
                                <a:pt x="1636713" y="583238"/>
                              </a:lnTo>
                              <a:lnTo>
                                <a:pt x="1640206" y="593379"/>
                              </a:lnTo>
                              <a:lnTo>
                                <a:pt x="1643699" y="603203"/>
                              </a:lnTo>
                              <a:lnTo>
                                <a:pt x="1646239" y="612077"/>
                              </a:lnTo>
                              <a:lnTo>
                                <a:pt x="1648143" y="620633"/>
                              </a:lnTo>
                              <a:lnTo>
                                <a:pt x="1650049" y="628873"/>
                              </a:lnTo>
                              <a:lnTo>
                                <a:pt x="1651636" y="636478"/>
                              </a:lnTo>
                              <a:lnTo>
                                <a:pt x="1652589" y="643767"/>
                              </a:lnTo>
                              <a:lnTo>
                                <a:pt x="1653541" y="650422"/>
                              </a:lnTo>
                              <a:lnTo>
                                <a:pt x="1654176" y="661514"/>
                              </a:lnTo>
                              <a:lnTo>
                                <a:pt x="1654176" y="670705"/>
                              </a:lnTo>
                              <a:lnTo>
                                <a:pt x="1653859" y="677043"/>
                              </a:lnTo>
                              <a:lnTo>
                                <a:pt x="1652906" y="682747"/>
                              </a:lnTo>
                              <a:lnTo>
                                <a:pt x="1588136" y="747713"/>
                              </a:lnTo>
                              <a:lnTo>
                                <a:pt x="1585596" y="733769"/>
                              </a:lnTo>
                              <a:lnTo>
                                <a:pt x="1582421" y="719508"/>
                              </a:lnTo>
                              <a:lnTo>
                                <a:pt x="1578293" y="704297"/>
                              </a:lnTo>
                              <a:lnTo>
                                <a:pt x="1572896" y="689085"/>
                              </a:lnTo>
                              <a:lnTo>
                                <a:pt x="1566546" y="672923"/>
                              </a:lnTo>
                              <a:lnTo>
                                <a:pt x="1559561" y="656761"/>
                              </a:lnTo>
                              <a:lnTo>
                                <a:pt x="1550671" y="639964"/>
                              </a:lnTo>
                              <a:lnTo>
                                <a:pt x="1541463" y="622534"/>
                              </a:lnTo>
                              <a:lnTo>
                                <a:pt x="1531303" y="605105"/>
                              </a:lnTo>
                              <a:lnTo>
                                <a:pt x="1519556" y="587358"/>
                              </a:lnTo>
                              <a:lnTo>
                                <a:pt x="1507173" y="569294"/>
                              </a:lnTo>
                              <a:lnTo>
                                <a:pt x="1493521" y="551230"/>
                              </a:lnTo>
                              <a:lnTo>
                                <a:pt x="1479233" y="533166"/>
                              </a:lnTo>
                              <a:lnTo>
                                <a:pt x="1463676" y="514786"/>
                              </a:lnTo>
                              <a:lnTo>
                                <a:pt x="1446848" y="497039"/>
                              </a:lnTo>
                              <a:lnTo>
                                <a:pt x="1429386" y="478975"/>
                              </a:lnTo>
                              <a:lnTo>
                                <a:pt x="1415098" y="465031"/>
                              </a:lnTo>
                              <a:lnTo>
                                <a:pt x="1400811" y="451721"/>
                              </a:lnTo>
                              <a:lnTo>
                                <a:pt x="1386841" y="439362"/>
                              </a:lnTo>
                              <a:lnTo>
                                <a:pt x="1372871" y="427636"/>
                              </a:lnTo>
                              <a:lnTo>
                                <a:pt x="1359536" y="416544"/>
                              </a:lnTo>
                              <a:lnTo>
                                <a:pt x="1345883" y="406086"/>
                              </a:lnTo>
                              <a:lnTo>
                                <a:pt x="1332548" y="396262"/>
                              </a:lnTo>
                              <a:lnTo>
                                <a:pt x="1319848" y="387389"/>
                              </a:lnTo>
                              <a:lnTo>
                                <a:pt x="1307148" y="378832"/>
                              </a:lnTo>
                              <a:lnTo>
                                <a:pt x="1295083" y="370909"/>
                              </a:lnTo>
                              <a:lnTo>
                                <a:pt x="1283018" y="363620"/>
                              </a:lnTo>
                              <a:lnTo>
                                <a:pt x="1271271" y="356648"/>
                              </a:lnTo>
                              <a:lnTo>
                                <a:pt x="1260158" y="350627"/>
                              </a:lnTo>
                              <a:lnTo>
                                <a:pt x="1249681" y="344606"/>
                              </a:lnTo>
                              <a:lnTo>
                                <a:pt x="1239203" y="339219"/>
                              </a:lnTo>
                              <a:lnTo>
                                <a:pt x="1229361" y="334782"/>
                              </a:lnTo>
                              <a:lnTo>
                                <a:pt x="1210628" y="326542"/>
                              </a:lnTo>
                              <a:lnTo>
                                <a:pt x="1193801" y="319887"/>
                              </a:lnTo>
                              <a:lnTo>
                                <a:pt x="1179513" y="314500"/>
                              </a:lnTo>
                              <a:lnTo>
                                <a:pt x="1167766" y="310697"/>
                              </a:lnTo>
                              <a:lnTo>
                                <a:pt x="1157923" y="307845"/>
                              </a:lnTo>
                              <a:lnTo>
                                <a:pt x="1150621" y="306260"/>
                              </a:lnTo>
                              <a:lnTo>
                                <a:pt x="1144588" y="304992"/>
                              </a:lnTo>
                              <a:lnTo>
                                <a:pt x="1213168" y="238125"/>
                              </a:lnTo>
                              <a:close/>
                              <a:moveTo>
                                <a:pt x="1555569" y="0"/>
                              </a:moveTo>
                              <a:lnTo>
                                <a:pt x="1566687" y="0"/>
                              </a:lnTo>
                              <a:lnTo>
                                <a:pt x="1578441" y="0"/>
                              </a:lnTo>
                              <a:lnTo>
                                <a:pt x="1589876" y="1272"/>
                              </a:lnTo>
                              <a:lnTo>
                                <a:pt x="1601948" y="2862"/>
                              </a:lnTo>
                              <a:lnTo>
                                <a:pt x="1614337" y="5088"/>
                              </a:lnTo>
                              <a:lnTo>
                                <a:pt x="1627043" y="7950"/>
                              </a:lnTo>
                              <a:lnTo>
                                <a:pt x="1640385" y="11766"/>
                              </a:lnTo>
                              <a:lnTo>
                                <a:pt x="1653409" y="16218"/>
                              </a:lnTo>
                              <a:lnTo>
                                <a:pt x="1667386" y="21624"/>
                              </a:lnTo>
                              <a:lnTo>
                                <a:pt x="1681363" y="27984"/>
                              </a:lnTo>
                              <a:lnTo>
                                <a:pt x="1695976" y="35298"/>
                              </a:lnTo>
                              <a:lnTo>
                                <a:pt x="1710588" y="42930"/>
                              </a:lnTo>
                              <a:lnTo>
                                <a:pt x="1725836" y="52152"/>
                              </a:lnTo>
                              <a:lnTo>
                                <a:pt x="1741084" y="62010"/>
                              </a:lnTo>
                              <a:lnTo>
                                <a:pt x="1756649" y="72822"/>
                              </a:lnTo>
                              <a:lnTo>
                                <a:pt x="1772850" y="84588"/>
                              </a:lnTo>
                              <a:lnTo>
                                <a:pt x="1789051" y="97626"/>
                              </a:lnTo>
                              <a:lnTo>
                                <a:pt x="1804617" y="111300"/>
                              </a:lnTo>
                              <a:lnTo>
                                <a:pt x="1819547" y="124656"/>
                              </a:lnTo>
                              <a:lnTo>
                                <a:pt x="1832571" y="138330"/>
                              </a:lnTo>
                              <a:lnTo>
                                <a:pt x="1844642" y="151686"/>
                              </a:lnTo>
                              <a:lnTo>
                                <a:pt x="1856078" y="165042"/>
                              </a:lnTo>
                              <a:lnTo>
                                <a:pt x="1865608" y="178398"/>
                              </a:lnTo>
                              <a:lnTo>
                                <a:pt x="1874502" y="191755"/>
                              </a:lnTo>
                              <a:lnTo>
                                <a:pt x="1881809" y="204475"/>
                              </a:lnTo>
                              <a:lnTo>
                                <a:pt x="1888797" y="217831"/>
                              </a:lnTo>
                              <a:lnTo>
                                <a:pt x="1894197" y="230869"/>
                              </a:lnTo>
                              <a:lnTo>
                                <a:pt x="1898962" y="243907"/>
                              </a:lnTo>
                              <a:lnTo>
                                <a:pt x="1902457" y="256309"/>
                              </a:lnTo>
                              <a:lnTo>
                                <a:pt x="1905633" y="268711"/>
                              </a:lnTo>
                              <a:lnTo>
                                <a:pt x="1907857" y="281113"/>
                              </a:lnTo>
                              <a:lnTo>
                                <a:pt x="1908810" y="293197"/>
                              </a:lnTo>
                              <a:lnTo>
                                <a:pt x="1909763" y="305281"/>
                              </a:lnTo>
                              <a:lnTo>
                                <a:pt x="1909763" y="316729"/>
                              </a:lnTo>
                              <a:lnTo>
                                <a:pt x="1908492" y="328177"/>
                              </a:lnTo>
                              <a:lnTo>
                                <a:pt x="1907539" y="339307"/>
                              </a:lnTo>
                              <a:lnTo>
                                <a:pt x="1905316" y="350437"/>
                              </a:lnTo>
                              <a:lnTo>
                                <a:pt x="1902457" y="360931"/>
                              </a:lnTo>
                              <a:lnTo>
                                <a:pt x="1899598" y="371425"/>
                              </a:lnTo>
                              <a:lnTo>
                                <a:pt x="1895786" y="381601"/>
                              </a:lnTo>
                              <a:lnTo>
                                <a:pt x="1891656" y="391459"/>
                              </a:lnTo>
                              <a:lnTo>
                                <a:pt x="1887527" y="400681"/>
                              </a:lnTo>
                              <a:lnTo>
                                <a:pt x="1882762" y="409903"/>
                              </a:lnTo>
                              <a:lnTo>
                                <a:pt x="1877361" y="418490"/>
                              </a:lnTo>
                              <a:lnTo>
                                <a:pt x="1871643" y="426758"/>
                              </a:lnTo>
                              <a:lnTo>
                                <a:pt x="1865925" y="434708"/>
                              </a:lnTo>
                              <a:lnTo>
                                <a:pt x="1860208" y="442340"/>
                              </a:lnTo>
                              <a:lnTo>
                                <a:pt x="1854172" y="449336"/>
                              </a:lnTo>
                              <a:lnTo>
                                <a:pt x="1847501" y="456014"/>
                              </a:lnTo>
                              <a:lnTo>
                                <a:pt x="1841783" y="463328"/>
                              </a:lnTo>
                              <a:lnTo>
                                <a:pt x="1830983" y="476048"/>
                              </a:lnTo>
                              <a:lnTo>
                                <a:pt x="1801122" y="514208"/>
                              </a:lnTo>
                              <a:lnTo>
                                <a:pt x="1764909" y="560636"/>
                              </a:lnTo>
                              <a:lnTo>
                                <a:pt x="1730283" y="604838"/>
                              </a:lnTo>
                              <a:lnTo>
                                <a:pt x="1729648" y="593708"/>
                              </a:lnTo>
                              <a:lnTo>
                                <a:pt x="1728377" y="581306"/>
                              </a:lnTo>
                              <a:lnTo>
                                <a:pt x="1726471" y="567632"/>
                              </a:lnTo>
                              <a:lnTo>
                                <a:pt x="1723930" y="553322"/>
                              </a:lnTo>
                              <a:lnTo>
                                <a:pt x="1720118" y="537740"/>
                              </a:lnTo>
                              <a:lnTo>
                                <a:pt x="1715353" y="521840"/>
                              </a:lnTo>
                              <a:lnTo>
                                <a:pt x="1712494" y="513254"/>
                              </a:lnTo>
                              <a:lnTo>
                                <a:pt x="1709318" y="504668"/>
                              </a:lnTo>
                              <a:lnTo>
                                <a:pt x="1705823" y="496082"/>
                              </a:lnTo>
                              <a:lnTo>
                                <a:pt x="1702011" y="487178"/>
                              </a:lnTo>
                              <a:lnTo>
                                <a:pt x="1697882" y="477638"/>
                              </a:lnTo>
                              <a:lnTo>
                                <a:pt x="1693117" y="468098"/>
                              </a:lnTo>
                              <a:lnTo>
                                <a:pt x="1688034" y="458876"/>
                              </a:lnTo>
                              <a:lnTo>
                                <a:pt x="1682952" y="449018"/>
                              </a:lnTo>
                              <a:lnTo>
                                <a:pt x="1677234" y="439160"/>
                              </a:lnTo>
                              <a:lnTo>
                                <a:pt x="1670881" y="428984"/>
                              </a:lnTo>
                              <a:lnTo>
                                <a:pt x="1664527" y="418808"/>
                              </a:lnTo>
                              <a:lnTo>
                                <a:pt x="1657221" y="408631"/>
                              </a:lnTo>
                              <a:lnTo>
                                <a:pt x="1649915" y="398137"/>
                              </a:lnTo>
                              <a:lnTo>
                                <a:pt x="1641973" y="387643"/>
                              </a:lnTo>
                              <a:lnTo>
                                <a:pt x="1633079" y="376831"/>
                              </a:lnTo>
                              <a:lnTo>
                                <a:pt x="1624184" y="365701"/>
                              </a:lnTo>
                              <a:lnTo>
                                <a:pt x="1614337" y="354889"/>
                              </a:lnTo>
                              <a:lnTo>
                                <a:pt x="1604489" y="343441"/>
                              </a:lnTo>
                              <a:lnTo>
                                <a:pt x="1593688" y="332311"/>
                              </a:lnTo>
                              <a:lnTo>
                                <a:pt x="1582570" y="320863"/>
                              </a:lnTo>
                              <a:lnTo>
                                <a:pt x="1571134" y="310051"/>
                              </a:lnTo>
                              <a:lnTo>
                                <a:pt x="1559381" y="299239"/>
                              </a:lnTo>
                              <a:lnTo>
                                <a:pt x="1548263" y="289381"/>
                              </a:lnTo>
                              <a:lnTo>
                                <a:pt x="1536827" y="279523"/>
                              </a:lnTo>
                              <a:lnTo>
                                <a:pt x="1525709" y="270619"/>
                              </a:lnTo>
                              <a:lnTo>
                                <a:pt x="1514590" y="262351"/>
                              </a:lnTo>
                              <a:lnTo>
                                <a:pt x="1503472" y="254083"/>
                              </a:lnTo>
                              <a:lnTo>
                                <a:pt x="1492672" y="246451"/>
                              </a:lnTo>
                              <a:lnTo>
                                <a:pt x="1481871" y="239137"/>
                              </a:lnTo>
                              <a:lnTo>
                                <a:pt x="1471388" y="232777"/>
                              </a:lnTo>
                              <a:lnTo>
                                <a:pt x="1460905" y="226417"/>
                              </a:lnTo>
                              <a:lnTo>
                                <a:pt x="1450740" y="220693"/>
                              </a:lnTo>
                              <a:lnTo>
                                <a:pt x="1440575" y="215287"/>
                              </a:lnTo>
                              <a:lnTo>
                                <a:pt x="1430410" y="210199"/>
                              </a:lnTo>
                              <a:lnTo>
                                <a:pt x="1420562" y="205747"/>
                              </a:lnTo>
                              <a:lnTo>
                                <a:pt x="1411350" y="201613"/>
                              </a:lnTo>
                              <a:lnTo>
                                <a:pt x="1401820" y="197479"/>
                              </a:lnTo>
                              <a:lnTo>
                                <a:pt x="1392925" y="193981"/>
                              </a:lnTo>
                              <a:lnTo>
                                <a:pt x="1375136" y="187620"/>
                              </a:lnTo>
                              <a:lnTo>
                                <a:pt x="1358300" y="182850"/>
                              </a:lnTo>
                              <a:lnTo>
                                <a:pt x="1342417" y="178716"/>
                              </a:lnTo>
                              <a:lnTo>
                                <a:pt x="1327805" y="175536"/>
                              </a:lnTo>
                              <a:lnTo>
                                <a:pt x="1314145" y="173310"/>
                              </a:lnTo>
                              <a:lnTo>
                                <a:pt x="1301756" y="171720"/>
                              </a:lnTo>
                              <a:lnTo>
                                <a:pt x="1290638" y="171084"/>
                              </a:lnTo>
                              <a:lnTo>
                                <a:pt x="1330346" y="138966"/>
                              </a:lnTo>
                              <a:lnTo>
                                <a:pt x="1370689" y="105894"/>
                              </a:lnTo>
                              <a:lnTo>
                                <a:pt x="1405950" y="76638"/>
                              </a:lnTo>
                              <a:lnTo>
                                <a:pt x="1419609" y="64554"/>
                              </a:lnTo>
                              <a:lnTo>
                                <a:pt x="1429774" y="55650"/>
                              </a:lnTo>
                              <a:lnTo>
                                <a:pt x="1435810" y="49926"/>
                              </a:lnTo>
                              <a:lnTo>
                                <a:pt x="1442163" y="44520"/>
                              </a:lnTo>
                              <a:lnTo>
                                <a:pt x="1448834" y="39432"/>
                              </a:lnTo>
                              <a:lnTo>
                                <a:pt x="1455505" y="34026"/>
                              </a:lnTo>
                              <a:lnTo>
                                <a:pt x="1463129" y="29256"/>
                              </a:lnTo>
                              <a:lnTo>
                                <a:pt x="1470753" y="24486"/>
                              </a:lnTo>
                              <a:lnTo>
                                <a:pt x="1479012" y="20352"/>
                              </a:lnTo>
                              <a:lnTo>
                                <a:pt x="1487271" y="16218"/>
                              </a:lnTo>
                              <a:lnTo>
                                <a:pt x="1495848" y="13038"/>
                              </a:lnTo>
                              <a:lnTo>
                                <a:pt x="1505378" y="9540"/>
                              </a:lnTo>
                              <a:lnTo>
                                <a:pt x="1514590" y="6996"/>
                              </a:lnTo>
                              <a:lnTo>
                                <a:pt x="1524438" y="4770"/>
                              </a:lnTo>
                              <a:lnTo>
                                <a:pt x="1534285" y="2544"/>
                              </a:lnTo>
                              <a:lnTo>
                                <a:pt x="1544768" y="1272"/>
                              </a:lnTo>
                              <a:lnTo>
                                <a:pt x="155556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铅笔" o:spid="_x0000_s1026" o:spt="100" style="position:absolute;left:0pt;margin-left:-67.8pt;margin-top:105.35pt;height:15.4pt;width:15.4pt;z-index:251669504;v-text-anchor:middle;mso-width-relative:page;mso-height-relative:page;" fillcolor="#FFFFFF [3212]" filled="t" stroked="f" coordsize="1909763,1912938" o:gfxdata="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" path="m275590,1223963l276860,1225231,281623,1228085,285433,1229987,290513,1232207,296545,1235060,304165,1237280,312738,1239816,323215,1242036,335280,1244255,348933,1246157,364173,1248060,381318,1249328,400368,1249962,421958,1250279,425768,1261376,430213,1272474,434658,1282937,440055,1293083,445453,1303229,451485,1313375,457835,1322886,464185,1332081,471488,1341276,478473,1349837,485775,1358080,493395,1366324,500698,1374250,508635,1381860,516573,1388835,524510,1395493,532448,1402469,540385,1408810,555943,1420541,571500,1430687,586105,1439565,600075,1447492,612775,1453833,624523,1458589,634365,1462394,634365,1467784,634683,1473808,635318,1479832,636270,1486173,638810,1499173,641668,1512489,645795,1526440,650558,1540074,655321,1553707,660083,1566707,665481,1579389,670243,1590803,679133,1610144,685165,1623144,687388,1627900,0,1912938,275590,1223963xm923427,530225l931362,531813,941201,533401,951993,536259,965007,539435,978972,544199,994208,549281,1010713,555950,1028805,564526,1038327,568972,1047849,574053,1057689,579453,1067845,585487,1078320,591521,1088794,598191,1099903,605495,1111012,613118,1122439,621058,1133548,630268,1145609,639161,1157353,649006,1169415,659487,1181476,670285,1193855,681719,1206234,693787,1224326,712208,1241148,730311,1257336,748731,1272888,767152,1287172,785573,1300185,803993,1312246,822096,1323356,840199,1333513,857984,1343035,875770,1346843,884345,1350970,892920,1354461,901813,1357635,910388,1360809,918963,1363349,927220,1365570,935478,1367792,943735,1369697,951675,1370966,959933,1372236,967873,1373188,975495,774247,1579563,771708,1576387,768851,1572258,765042,1566542,760281,1559237,755520,1550344,749807,1540181,744728,1528113,739333,1515091,734254,1500164,731715,1492224,729493,1483967,727271,1475392,725367,1466181,724097,1457289,722510,1447443,721241,1437280,720288,1427117,719336,1416319,719336,1405203,719336,1394087,719971,1382018,705688,1375349,692039,1368362,679343,1361692,667282,1355023,655855,1348035,645381,1341366,635224,1334696,625385,1327709,616497,1321357,608245,1314688,599992,1308018,592692,1301349,585709,1294679,579361,1288327,573013,1281975,567300,1275306,561904,1268636,556825,1262285,552064,1255933,547621,1249898,539686,1237194,532703,1224808,526355,1212739,520641,1200988,509850,1177804,497471,1178122,485727,1178122,474300,1178122,463509,1177804,453352,1177169,443512,1175898,433673,1174628,424785,1173675,416215,1172087,408280,1170182,393045,1167006,379714,1162877,367653,1158431,357496,1153984,348926,1149855,341308,1146044,335595,1142551,331151,1139375,327660,1137152,325438,1134928,923427,530225xm1084432,388938l1089844,389573,1097165,389891,1106715,390843,1118175,392748,1132499,396241,1140458,398146,1148734,400686,1157329,403226,1166879,406718,1176747,410528,1187252,414656,1197756,419418,1208579,424816,1220358,430848,1232136,437198,1244550,444183,1256965,452121,1270017,460376,1283386,469901,1296438,480061,1310444,490856,1324450,502286,1338775,514986,1353100,528003,1367743,542291,1382386,557531,1396074,572136,1408489,586423,1420267,600393,1430772,613728,1440640,627381,1449235,640081,1457511,653098,1464833,665163,1471517,676911,1477566,688341,1482341,699136,1487434,709613,1490935,720408,1494755,729616,1497939,739141,1500167,747713,1502395,756286,1503987,763906,1505260,771526,1507170,784543,1508125,795338,1508125,804228,1507807,810261,1506852,815341,1444778,877888,1442550,864553,1439048,851218,1435228,836296,1430135,821691,1424087,806451,1416765,790576,1408807,774383,1399894,757873,1390026,741363,1378884,724536,1367106,707073,1353737,689928,1340048,672466,1325087,655003,1308852,637541,1291981,620396,1278611,607061,1264923,594361,1251235,582296,1238184,570866,1224814,560388,1212081,550228,1199348,541021,1187252,532448,1175155,524511,1163059,516573,1151917,509588,1140776,502921,1129953,496888,1119766,491808,1109580,486411,1100030,481966,1082522,474028,1066287,467678,1052599,462598,1040821,459106,1031590,456248,1024905,454343,1019175,453391,1084432,388938xm1213168,238125l1218883,238125,1226186,238759,1236028,239709,1248411,242245,1263016,245414,1270953,247315,1280161,249850,1289051,253020,1298893,256506,1309053,260625,1319848,264745,1330961,269816,1342391,275203,1354456,281541,1366838,288196,1379538,295802,1392873,303725,1405891,312598,1419861,322422,1433831,332880,1448436,344289,1463041,356332,1477963,369325,1492886,383269,1508126,398164,1523366,413692,1537653,428587,1550353,443481,1562418,458376,1573848,472637,1583691,486264,1593216,499891,1601471,512884,1609091,525878,1616076,538237,1622108,549963,1627823,561371,1632268,572780,1636713,583238,1640206,593379,1643699,603203,1646239,612077,1648143,620633,1650049,628873,1651636,636478,1652589,643767,1653541,650422,1654176,661514,1654176,670705,1653859,677043,1652906,682747,1588136,747713,1585596,733769,1582421,719508,1578293,704297,1572896,689085,1566546,672923,1559561,656761,1550671,639964,1541463,622534,1531303,605105,1519556,587358,1507173,569294,1493521,551230,1479233,533166,1463676,514786,1446848,497039,1429386,478975,1415098,465031,1400811,451721,1386841,439362,1372871,427636,1359536,416544,1345883,406086,1332548,396262,1319848,387389,1307148,378832,1295083,370909,1283018,363620,1271271,356648,1260158,350627,1249681,344606,1239203,339219,1229361,334782,1210628,326542,1193801,319887,1179513,314500,1167766,310697,1157923,307845,1150621,306260,1144588,304992,1213168,238125xm1555569,0l1566687,0,1578441,0,1589876,1272,1601948,2862,1614337,5088,1627043,7950,1640385,11766,1653409,16218,1667386,21624,1681363,27984,1695976,35298,1710588,42930,1725836,52152,1741084,62010,1756649,72822,1772850,84588,1789051,97626,1804617,111300,1819547,124656,1832571,138330,1844642,151686,1856078,165042,1865608,178398,1874502,191755,1881809,204475,1888797,217831,1894197,230869,1898962,243907,1902457,256309,1905633,268711,1907857,281113,1908810,293197,1909763,305281,1909763,316729,1908492,328177,1907539,339307,1905316,350437,1902457,360931,1899598,371425,1895786,381601,1891656,391459,1887527,400681,1882762,409903,1877361,418490,1871643,426758,1865925,434708,1860208,442340,1854172,449336,1847501,456014,1841783,463328,1830983,476048,1801122,514208,1764909,560636,1730283,604838,1729648,593708,1728377,581306,1726471,567632,1723930,553322,1720118,537740,1715353,521840,1712494,513254,1709318,504668,1705823,496082,1702011,487178,1697882,477638,1693117,468098,1688034,458876,1682952,449018,1677234,439160,1670881,428984,1664527,418808,1657221,408631,1649915,398137,1641973,387643,1633079,376831,1624184,365701,1614337,354889,1604489,343441,1593688,332311,1582570,320863,1571134,310051,1559381,299239,1548263,289381,1536827,279523,1525709,270619,1514590,262351,1503472,254083,1492672,246451,1481871,239137,1471388,232777,1460905,226417,1450740,220693,1440575,215287,1430410,210199,1420562,205747,1411350,201613,1401820,197479,1392925,193981,1375136,187620,1358300,182850,1342417,178716,1327805,175536,1314145,173310,1301756,171720,1290638,171084,1330346,138966,1370689,105894,1405950,76638,1419609,64554,1429774,55650,1435810,49926,1442163,44520,1448834,39432,1455505,34026,1463129,29256,1470753,24486,1479012,20352,1487271,16218,1495848,13038,1505378,9540,1514590,6996,1524438,4770,1534285,2544,1544768,1272,1555569,0xe">
                <v:path o:connectlocs="31894,126233;43421,128428;48084,136563;54301,142794;64695,148895;66347,156804;0,194768;101394,55925;111040,60905;120492,68246;132599,81859;138458,92692;140044,99321;75951,155586;73685,147373;70577,139321;62031,133856;56787,128521;50734,119952;42447,119337;34225,116330;112868,39794;121081,42218;130886,47843;142378,58252;150072,68920;153221,77002;147345,89383;142768,77163;131762,63166;121081,54211;112186,49072;110595,39600;130557,25438;139396,29343;150729,37603;161512,49509;166920,59383;168636,66223;160962,71708;153708,57963;141436,44734;130848,37022;120292,32021;160977,0;171473,2849;184043,11332;192628,22178;194767,32248;192499,40795;187834,47174;175814,56337;172672,47660;167456,39468;159033,30467;150059,23700;142057,19750;135675,14148;148439,3464;155469,485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D7BB9BE7"/>
    <w:rsid w:val="00031088"/>
    <w:rsid w:val="02E96129"/>
    <w:rsid w:val="02F36351"/>
    <w:rsid w:val="03A84D6E"/>
    <w:rsid w:val="099B7055"/>
    <w:rsid w:val="0E890943"/>
    <w:rsid w:val="0E8959AF"/>
    <w:rsid w:val="0F6D6320"/>
    <w:rsid w:val="13AF22DA"/>
    <w:rsid w:val="17E514F8"/>
    <w:rsid w:val="1AB61505"/>
    <w:rsid w:val="1AEF0062"/>
    <w:rsid w:val="1FA743B0"/>
    <w:rsid w:val="24FB65FE"/>
    <w:rsid w:val="2F435F22"/>
    <w:rsid w:val="31B20081"/>
    <w:rsid w:val="32301208"/>
    <w:rsid w:val="33C663E7"/>
    <w:rsid w:val="395717D3"/>
    <w:rsid w:val="39A36EB5"/>
    <w:rsid w:val="3BC67F6B"/>
    <w:rsid w:val="3EFC603E"/>
    <w:rsid w:val="46EA5ED3"/>
    <w:rsid w:val="499005EF"/>
    <w:rsid w:val="4B47569D"/>
    <w:rsid w:val="51386536"/>
    <w:rsid w:val="518A4902"/>
    <w:rsid w:val="53FF42DA"/>
    <w:rsid w:val="561B290D"/>
    <w:rsid w:val="5A3A27CD"/>
    <w:rsid w:val="5F64235D"/>
    <w:rsid w:val="63EA3466"/>
    <w:rsid w:val="645C724E"/>
    <w:rsid w:val="6A716E6F"/>
    <w:rsid w:val="6CB75BF6"/>
    <w:rsid w:val="6FB13F12"/>
    <w:rsid w:val="714B4FCE"/>
    <w:rsid w:val="77547CAE"/>
    <w:rsid w:val="7E999FF8"/>
    <w:rsid w:val="7F6C6996"/>
    <w:rsid w:val="7FE75E60"/>
    <w:rsid w:val="D7BB9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Library\Containers\com.kingsoft.wpsoffice.mac\Data\.kingsoft\office6\templates\download\654da031-a8e1-4f69-9f34-790b6c2bffeb\&#22823;&#25968;&#25454;&#24320;&#21457;&#24037;&#31243;&#24072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大数据开发工程师简历.docx</Template>
  <Pages>1</Pages>
  <Words>0</Words>
  <Characters>0</Characters>
  <Lines>0</Lines>
  <Paragraphs>0</Paragraphs>
  <TotalTime>1862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2023-08-09T20:15:00Z</dcterms:created>
  <dc:creator>WPS_1666716636</dc:creator>
  <cp:lastModifiedBy>梦～楠</cp:lastModifiedBy>
  <dcterms:modified xsi:type="dcterms:W3CDTF">2023-08-18T10:27:40Z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9202EAAE64843C671584D364A070085F</vt:lpwstr>
  </property>
</Properties>
</file>